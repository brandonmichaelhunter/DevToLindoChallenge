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760" w:type="pct"/>
        <w:tblCellMar>
          <w:left w:w="0" w:type="dxa"/>
          <w:bottom w:w="115" w:type="dxa"/>
          <w:right w:w="0" w:type="dxa"/>
        </w:tblCellMar>
        <w:tblLook w:val="04A0" w:firstRow="1" w:lastRow="0" w:firstColumn="1" w:lastColumn="0" w:noHBand="0" w:noVBand="1"/>
        <w:tblDescription w:val="Layout table for name, contact info, and objective"/>
      </w:tblPr>
      <w:tblGrid>
        <w:gridCol w:w="8911"/>
      </w:tblGrid>
      <w:tr w:rsidR="009571D8" w:rsidRPr="00CF1A49" w14:paraId="02FCB053" w14:textId="77777777" w:rsidTr="00B01FFE">
        <w:trPr>
          <w:trHeight w:val="144"/>
        </w:trPr>
        <w:tc>
          <w:tcPr>
            <w:tcW w:w="5000" w:type="pct"/>
            <w:tcMar>
              <w:top w:w="432" w:type="dxa"/>
            </w:tcMar>
          </w:tcPr>
          <w:p w14:paraId="2588A2C6" w14:textId="77777777" w:rsidR="00096EC1" w:rsidRPr="00CF1A49" w:rsidRDefault="00096EC1" w:rsidP="00096EC1">
            <w:pPr>
              <w:pStyle w:val="Title"/>
            </w:pPr>
            <w:r>
              <w:t>Brandon m Hunter</w:t>
            </w:r>
          </w:p>
          <w:p w14:paraId="05D93F1B" w14:textId="77777777" w:rsidR="00096EC1" w:rsidRPr="00CF1A49" w:rsidRDefault="00096EC1" w:rsidP="00096EC1">
            <w:pPr>
              <w:pStyle w:val="ContactInfo"/>
              <w:contextualSpacing w:val="0"/>
            </w:pPr>
            <w:r>
              <w:t>Bluffton, SC</w:t>
            </w:r>
            <w:r w:rsidRPr="00CF1A49">
              <w:t xml:space="preserve"> </w:t>
            </w:r>
            <w:sdt>
              <w:sdtPr>
                <w:alias w:val="Divider dot:"/>
                <w:tag w:val="Divider dot:"/>
                <w:id w:val="567692642"/>
                <w:placeholder>
                  <w:docPart w:val="AAC7ECDD0DEB6F48874D5EA0761D6218"/>
                </w:placeholder>
                <w:temporary/>
                <w:showingPlcHdr/>
                <w15:appearance w15:val="hidden"/>
              </w:sdtPr>
              <w:sdtEndPr/>
              <w:sdtContent>
                <w:r w:rsidRPr="00CF1A49">
                  <w:t>·</w:t>
                </w:r>
              </w:sdtContent>
            </w:sdt>
            <w:r w:rsidRPr="00CF1A49">
              <w:t xml:space="preserve"> </w:t>
            </w:r>
            <w:r>
              <w:t>724.914.1738</w:t>
            </w:r>
          </w:p>
          <w:p w14:paraId="7A56929F" w14:textId="77777777" w:rsidR="00096EC1" w:rsidRDefault="00096EC1" w:rsidP="00096EC1">
            <w:pPr>
              <w:pStyle w:val="ContactInfoEmphasis"/>
              <w:contextualSpacing w:val="0"/>
            </w:pPr>
            <w:r>
              <w:t>brandonmichaelhunter@live.com</w:t>
            </w:r>
            <w:r w:rsidRPr="00CF1A49">
              <w:t xml:space="preserve"> </w:t>
            </w:r>
            <w:sdt>
              <w:sdtPr>
                <w:alias w:val="Divider dot:"/>
                <w:tag w:val="Divider dot:"/>
                <w:id w:val="-118456428"/>
                <w:placeholder>
                  <w:docPart w:val="B53E1C7C84040644AEB29254874E309C"/>
                </w:placeholder>
                <w:temporary/>
                <w:showingPlcHdr/>
                <w15:appearance w15:val="hidden"/>
              </w:sdtPr>
              <w:sdtEndPr/>
              <w:sdtContent>
                <w:r w:rsidRPr="00CF1A49">
                  <w:t>·</w:t>
                </w:r>
              </w:sdtContent>
            </w:sdt>
            <w:r w:rsidRPr="00CF1A49">
              <w:t xml:space="preserve"> </w:t>
            </w:r>
            <w:sdt>
              <w:sdtPr>
                <w:alias w:val="Enter LinkedIn profile:"/>
                <w:tag w:val="Enter LinkedIn profile:"/>
                <w:id w:val="-1666311814"/>
                <w:placeholder>
                  <w:docPart w:val="2B3EDE1A18AFDB46A49A2CDA62CC4C6A"/>
                </w:placeholder>
                <w:temporary/>
                <w:showingPlcHdr/>
                <w15:appearance w15:val="hidden"/>
              </w:sdtPr>
              <w:sdtEndPr/>
              <w:sdtContent>
                <w:r w:rsidRPr="00CF1A49">
                  <w:t>LinkedIn Profile</w:t>
                </w:r>
              </w:sdtContent>
            </w:sdt>
            <w:r w:rsidRPr="00CF1A49">
              <w:t xml:space="preserve"> </w:t>
            </w:r>
            <w:sdt>
              <w:sdtPr>
                <w:alias w:val="Divider dot:"/>
                <w:tag w:val="Divider dot:"/>
                <w:id w:val="-1409229698"/>
                <w:placeholder>
                  <w:docPart w:val="47E3DF39C0C91C4E8942EB25146A5D90"/>
                </w:placeholder>
                <w:temporary/>
                <w:showingPlcHdr/>
                <w15:appearance w15:val="hidden"/>
              </w:sdtPr>
              <w:sdtEndPr/>
              <w:sdtContent>
                <w:r w:rsidRPr="00CF1A49">
                  <w:t>·</w:t>
                </w:r>
              </w:sdtContent>
            </w:sdt>
            <w:r w:rsidRPr="00CF1A49">
              <w:t xml:space="preserve"> </w:t>
            </w:r>
            <w:r>
              <w:t>brandonmichaelhunter.com</w:t>
            </w:r>
          </w:p>
          <w:p w14:paraId="28B30894" w14:textId="77777777" w:rsidR="00096EC1" w:rsidRDefault="00096EC1" w:rsidP="00A12A39">
            <w:pPr>
              <w:pStyle w:val="ResumeBody"/>
            </w:pPr>
          </w:p>
          <w:p w14:paraId="5256A462" w14:textId="050C9630" w:rsidR="00A12A39" w:rsidRDefault="00A12A39" w:rsidP="00A12A39">
            <w:pPr>
              <w:pStyle w:val="ResumeBody"/>
            </w:pPr>
            <w:r>
              <w:t>As a SharePoint</w:t>
            </w:r>
            <w:r w:rsidR="00B01FFE">
              <w:t>\.NET</w:t>
            </w:r>
            <w:r>
              <w:t xml:space="preserve"> consultant, Brandon specializes in the design, development and deployment of innovative features using Microsoft SharePoint. With 15 years of professional IT experience he has developed web and mobile based solutions for various vertical and horizontal industries. Brandon has specific interests in UI and server-side development, web services development, and</w:t>
            </w:r>
            <w:r w:rsidR="00B01FFE">
              <w:t xml:space="preserve"> </w:t>
            </w:r>
            <w:r>
              <w:t>Azure, MVC, and SharePoint solutions.</w:t>
            </w:r>
            <w:r>
              <w:br/>
            </w:r>
            <w:r>
              <w:br/>
              <w:t>In addition to SharePoint, he has a passion for jQuery/JavaScript/Angular, Windows Communication Foundation (WCF), Python, Elasticsearch, Azure, GitHub, HTML and CSS.</w:t>
            </w:r>
          </w:p>
          <w:p w14:paraId="60ED199E" w14:textId="77777777" w:rsidR="001755A8" w:rsidRPr="00CF1A49" w:rsidRDefault="001755A8" w:rsidP="00913946">
            <w:pPr>
              <w:contextualSpacing w:val="0"/>
            </w:pPr>
          </w:p>
        </w:tc>
      </w:tr>
    </w:tbl>
    <w:p w14:paraId="3304FF2C" w14:textId="77777777" w:rsidR="004E01EB" w:rsidRPr="00CF1A49" w:rsidRDefault="00993AB0" w:rsidP="004E01EB">
      <w:pPr>
        <w:pStyle w:val="Heading1"/>
      </w:pPr>
      <w:sdt>
        <w:sdtPr>
          <w:alias w:val="Experience:"/>
          <w:tag w:val="Experience:"/>
          <w:id w:val="-1983300934"/>
          <w:placeholder>
            <w:docPart w:val="1547B6163E232C49BDAF38C5516D6AB3"/>
          </w:placeholder>
          <w:temporary/>
          <w:showingPlcHdr/>
          <w15:appearance w15:val="hidden"/>
        </w:sdtPr>
        <w:sdtEndPr/>
        <w:sdtContent>
          <w:r w:rsidR="004E01EB" w:rsidRPr="00096EC1">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213585F" w14:textId="77777777" w:rsidTr="00096EC1">
        <w:tc>
          <w:tcPr>
            <w:tcW w:w="9290" w:type="dxa"/>
          </w:tcPr>
          <w:p w14:paraId="61BE1C77" w14:textId="77777777" w:rsidR="001D0BF1" w:rsidRPr="00CF1A49" w:rsidRDefault="00A12A39" w:rsidP="001D0BF1">
            <w:pPr>
              <w:pStyle w:val="Heading3"/>
              <w:contextualSpacing w:val="0"/>
              <w:outlineLvl w:val="2"/>
            </w:pPr>
            <w:r>
              <w:t>August 2015</w:t>
            </w:r>
            <w:r w:rsidR="001D0BF1" w:rsidRPr="00CF1A49">
              <w:t xml:space="preserve"> – </w:t>
            </w:r>
            <w:r>
              <w:t>Present</w:t>
            </w:r>
          </w:p>
          <w:p w14:paraId="5556FE23" w14:textId="223A01AE" w:rsidR="00A12A39" w:rsidRPr="00CF1A49" w:rsidRDefault="00702A3B" w:rsidP="00A12A39">
            <w:pPr>
              <w:pStyle w:val="Heading2"/>
              <w:contextualSpacing w:val="0"/>
              <w:outlineLvl w:val="1"/>
            </w:pPr>
            <w:r>
              <w:t>digital engineering lead</w:t>
            </w:r>
            <w:r w:rsidR="00A12A39" w:rsidRPr="00CF1A49">
              <w:t xml:space="preserve">, </w:t>
            </w:r>
            <w:r w:rsidR="00A12A39">
              <w:rPr>
                <w:rStyle w:val="SubtleReference"/>
              </w:rPr>
              <w:t>ntt data services</w:t>
            </w:r>
          </w:p>
          <w:p w14:paraId="5BEA6CD6" w14:textId="5C89B140" w:rsidR="00A12A39" w:rsidRPr="007E612D" w:rsidRDefault="00A12A39" w:rsidP="00A64EE4">
            <w:pPr>
              <w:pStyle w:val="ResumeBullet"/>
            </w:pPr>
            <w:r>
              <w:t>Sr SharePoint Consultant</w:t>
            </w:r>
          </w:p>
          <w:p w14:paraId="4B5E31D9" w14:textId="77777777" w:rsidR="00A12A39" w:rsidRDefault="00A12A39" w:rsidP="00A12A39">
            <w:pPr>
              <w:pStyle w:val="ResumeBullet2"/>
            </w:pPr>
            <w:r>
              <w:t>SharePoint consultant</w:t>
            </w:r>
            <w:r w:rsidRPr="00322C21">
              <w:t xml:space="preserve"> with </w:t>
            </w:r>
            <w:r>
              <w:t>primary focus in the public sector</w:t>
            </w:r>
          </w:p>
          <w:p w14:paraId="5E0D6BE1" w14:textId="61D8B8A9" w:rsidR="000D483A" w:rsidRDefault="000D483A" w:rsidP="000D483A">
            <w:pPr>
              <w:pStyle w:val="ResumeBullet2"/>
            </w:pPr>
            <w:r>
              <w:t>Experienced managing and automating SharePoint administrative tasks using PowerShell.</w:t>
            </w:r>
          </w:p>
          <w:p w14:paraId="388E85A0" w14:textId="066057A4" w:rsidR="00655FE9" w:rsidRDefault="00CE0AC7" w:rsidP="00A12A39">
            <w:pPr>
              <w:pStyle w:val="ResumeBullet2"/>
            </w:pPr>
            <w:r>
              <w:t>Developed</w:t>
            </w:r>
            <w:r w:rsidR="00655FE9">
              <w:t xml:space="preserve"> customize solutions for </w:t>
            </w:r>
            <w:r>
              <w:t xml:space="preserve">their </w:t>
            </w:r>
            <w:r w:rsidR="00655FE9">
              <w:t>SharePoint on-premesis and online</w:t>
            </w:r>
            <w:r>
              <w:t xml:space="preserve"> instances</w:t>
            </w:r>
            <w:r w:rsidR="00C113EC">
              <w:t xml:space="preserve"> using SharePoint and K2 workfows and provding server side solutions using C# and Angular.</w:t>
            </w:r>
          </w:p>
          <w:p w14:paraId="77AB1F14" w14:textId="1F06E35C" w:rsidR="00C446E5" w:rsidRDefault="00C446E5" w:rsidP="00A12A39">
            <w:pPr>
              <w:pStyle w:val="ResumeBullet2"/>
            </w:pPr>
            <w:r>
              <w:t xml:space="preserve">Leveraged </w:t>
            </w:r>
            <w:r w:rsidR="00CE0AC7">
              <w:t xml:space="preserve">Microsoft </w:t>
            </w:r>
            <w:r>
              <w:t>Azure</w:t>
            </w:r>
            <w:r w:rsidR="00CE0AC7">
              <w:t>, as cost saving solution,</w:t>
            </w:r>
            <w:r>
              <w:t xml:space="preserve"> to </w:t>
            </w:r>
            <w:r w:rsidR="00A64EE4">
              <w:t>provision</w:t>
            </w:r>
            <w:r>
              <w:t xml:space="preserve"> SharePoint </w:t>
            </w:r>
            <w:r w:rsidR="00CE0AC7">
              <w:t>environments on demand for team members</w:t>
            </w:r>
            <w:r>
              <w:t xml:space="preserve"> </w:t>
            </w:r>
            <w:r w:rsidR="00655FE9">
              <w:t xml:space="preserve">to </w:t>
            </w:r>
            <w:r w:rsidR="00CE0AC7">
              <w:t>develop and test their</w:t>
            </w:r>
            <w:r w:rsidR="00655FE9">
              <w:t xml:space="preserve"> customizations</w:t>
            </w:r>
            <w:r w:rsidR="00CE0AC7">
              <w:t xml:space="preserve">. </w:t>
            </w:r>
            <w:r w:rsidR="001E5625">
              <w:t xml:space="preserve"> </w:t>
            </w:r>
          </w:p>
          <w:p w14:paraId="56CD0E7E" w14:textId="181D3785" w:rsidR="00655FE9" w:rsidRDefault="00C113EC" w:rsidP="00C113EC">
            <w:pPr>
              <w:pStyle w:val="ResumeBullet2"/>
            </w:pPr>
            <w:r>
              <w:t>Leveraged PowerShell to convert their manual deployemtns into running scripts to automate deployments and created operational support tools to monitor applications and notify our support team of production issues.</w:t>
            </w:r>
            <w:r w:rsidR="000A701B">
              <w:t xml:space="preserve"> </w:t>
            </w:r>
          </w:p>
          <w:p w14:paraId="34FD91AA" w14:textId="6CB058F6" w:rsidR="00A12A39" w:rsidRDefault="00A12A39" w:rsidP="00A12A39">
            <w:pPr>
              <w:pStyle w:val="ResumeBullet"/>
            </w:pPr>
            <w:r w:rsidRPr="344EF890">
              <w:t>Tier 2 Application Support Developer</w:t>
            </w:r>
          </w:p>
          <w:p w14:paraId="244C98DD" w14:textId="59C3DE4F" w:rsidR="00A12A39" w:rsidRDefault="00FB7F7A" w:rsidP="00A32305">
            <w:pPr>
              <w:pStyle w:val="ResumeBullet2"/>
            </w:pPr>
            <w:r>
              <w:t xml:space="preserve">Developed </w:t>
            </w:r>
            <w:r w:rsidR="00512C25">
              <w:t xml:space="preserve">an automated call services using MVC, Twilio and </w:t>
            </w:r>
            <w:r w:rsidR="000D483A">
              <w:t xml:space="preserve">Microsoft </w:t>
            </w:r>
            <w:r w:rsidR="00512C25">
              <w:t>Azure</w:t>
            </w:r>
            <w:r w:rsidR="009F57A9">
              <w:t xml:space="preserve"> </w:t>
            </w:r>
            <w:r w:rsidR="000D483A">
              <w:t xml:space="preserve">to </w:t>
            </w:r>
            <w:r w:rsidR="009F57A9">
              <w:t xml:space="preserve">assist customers </w:t>
            </w:r>
            <w:r w:rsidR="000D483A">
              <w:t>routing their calls to the correct support personel for assistance.</w:t>
            </w:r>
            <w:r w:rsidR="00A12A39" w:rsidRPr="344EF890">
              <w:t xml:space="preserve"> </w:t>
            </w:r>
          </w:p>
          <w:p w14:paraId="4E400971" w14:textId="44E04C70" w:rsidR="009F57A9" w:rsidRDefault="00A12A39" w:rsidP="00204071">
            <w:pPr>
              <w:pStyle w:val="ResumeBullet2"/>
            </w:pPr>
            <w:r>
              <w:t>Lead</w:t>
            </w:r>
            <w:r w:rsidR="00512C25">
              <w:t xml:space="preserve"> </w:t>
            </w:r>
            <w:r w:rsidR="000D483A">
              <w:t>our</w:t>
            </w:r>
            <w:r w:rsidR="00512C25">
              <w:t xml:space="preserve"> on</w:t>
            </w:r>
            <w:r w:rsidR="009F57A9">
              <w:t xml:space="preserve">shore </w:t>
            </w:r>
            <w:r>
              <w:t>team</w:t>
            </w:r>
            <w:r w:rsidR="000D483A">
              <w:t xml:space="preserve"> and collobrated with our offshore team</w:t>
            </w:r>
            <w:r w:rsidR="009F57A9">
              <w:t xml:space="preserve"> </w:t>
            </w:r>
            <w:r w:rsidR="000D483A">
              <w:t xml:space="preserve">to provide level technical support for Honeywell’s </w:t>
            </w:r>
            <w:r w:rsidR="00204071">
              <w:t>Alarmnet Service and Alarment 360 product suite.</w:t>
            </w:r>
          </w:p>
          <w:p w14:paraId="01BB96B6" w14:textId="62147CA7" w:rsidR="00001397" w:rsidRDefault="00A32305" w:rsidP="00001397">
            <w:pPr>
              <w:pStyle w:val="ResumeBullet2"/>
            </w:pPr>
            <w:r>
              <w:t xml:space="preserve">Leveraged DevOps tools such as Octopus Deploy and ElasticSearch to automate </w:t>
            </w:r>
            <w:r w:rsidR="00001397">
              <w:t>configurations</w:t>
            </w:r>
            <w:r w:rsidR="00204071">
              <w:t xml:space="preserve">, automate application </w:t>
            </w:r>
            <w:r>
              <w:t>deployments</w:t>
            </w:r>
            <w:r w:rsidR="00001397">
              <w:t xml:space="preserve"> </w:t>
            </w:r>
            <w:r w:rsidR="00204071">
              <w:t xml:space="preserve">and </w:t>
            </w:r>
            <w:r>
              <w:t>to</w:t>
            </w:r>
            <w:r w:rsidR="00001397">
              <w:t xml:space="preserve"> monitor </w:t>
            </w:r>
            <w:r w:rsidR="00204071">
              <w:t>applications</w:t>
            </w:r>
            <w:r w:rsidR="00001397">
              <w:t xml:space="preserve"> post production releases</w:t>
            </w:r>
            <w:r w:rsidR="00204071">
              <w:t>.</w:t>
            </w:r>
          </w:p>
          <w:p w14:paraId="2AD14575" w14:textId="47F67492" w:rsidR="00001397" w:rsidRDefault="00B01FFE" w:rsidP="00001397">
            <w:pPr>
              <w:pStyle w:val="ResumeBullet"/>
            </w:pPr>
            <w:r>
              <w:t>Business Analysis Lead</w:t>
            </w:r>
          </w:p>
          <w:p w14:paraId="5C4A04B7" w14:textId="71D2FCE2" w:rsidR="00A12A39" w:rsidRDefault="00001397" w:rsidP="00A12A39">
            <w:pPr>
              <w:pStyle w:val="ResumeBullet2"/>
            </w:pPr>
            <w:r>
              <w:t>Assigned as the lead BA to manage other BA assigned to this project and to delegate migration issues to the SharePoint developers.</w:t>
            </w:r>
          </w:p>
          <w:p w14:paraId="463C5DA4" w14:textId="69482B7F" w:rsidR="00001397" w:rsidRDefault="00001397" w:rsidP="00A12A39">
            <w:pPr>
              <w:pStyle w:val="ResumeBullet2"/>
            </w:pPr>
            <w:r>
              <w:t>Assisted in QA develoment on post-migrated sites.</w:t>
            </w:r>
          </w:p>
          <w:p w14:paraId="10B99642" w14:textId="2538711D" w:rsidR="00001397" w:rsidRDefault="00001397" w:rsidP="00A12A39">
            <w:pPr>
              <w:pStyle w:val="ResumeBullet2"/>
            </w:pPr>
            <w:r>
              <w:t>Engaged with site owners to make sure their site was sucessfully migrated and worked with them to resolved issues post migration.</w:t>
            </w:r>
          </w:p>
          <w:p w14:paraId="01583DE1" w14:textId="1BF29459" w:rsidR="00001397" w:rsidRDefault="00001397" w:rsidP="00A12A39">
            <w:pPr>
              <w:pStyle w:val="ResumeBullet2"/>
            </w:pPr>
            <w:r>
              <w:t>At the end of the project, we saved the company over a 1</w:t>
            </w:r>
            <w:r w:rsidR="00B01FFE">
              <w:t xml:space="preserve"> </w:t>
            </w:r>
            <w:r>
              <w:t xml:space="preserve">million dollars in cost savings </w:t>
            </w:r>
            <w:r w:rsidR="0012582C">
              <w:t>by performing the migration in house vs requesting assistance from Microsoft support.</w:t>
            </w:r>
          </w:p>
          <w:p w14:paraId="297551AD" w14:textId="5648C4FF" w:rsidR="0012582C" w:rsidRDefault="00B01FFE" w:rsidP="0012582C">
            <w:pPr>
              <w:pStyle w:val="ResumeBullet"/>
            </w:pPr>
            <w:r>
              <w:t xml:space="preserve">Sr </w:t>
            </w:r>
            <w:r w:rsidR="0012582C">
              <w:t>.NET Developer</w:t>
            </w:r>
          </w:p>
          <w:p w14:paraId="3EF0F5E5" w14:textId="495A1AB0" w:rsidR="003052D8" w:rsidRDefault="003052D8" w:rsidP="003052D8">
            <w:pPr>
              <w:pStyle w:val="ResumeBullet2"/>
            </w:pPr>
            <w:r>
              <w:t>Assigned to the onshore application development and support team.</w:t>
            </w:r>
          </w:p>
          <w:p w14:paraId="4BA96042" w14:textId="46490F52" w:rsidR="0012582C" w:rsidRDefault="0012582C" w:rsidP="00A12A39">
            <w:pPr>
              <w:pStyle w:val="ResumeBullet2"/>
            </w:pPr>
            <w:r>
              <w:lastRenderedPageBreak/>
              <w:t>Collobrated with the offshore team</w:t>
            </w:r>
            <w:r w:rsidR="00C113EC">
              <w:t xml:space="preserve"> on multiple tasks such TFS migration to Azure DevOps, troubleshooting production issues, code reviews, and managing support requests.</w:t>
            </w:r>
          </w:p>
          <w:p w14:paraId="7A1BAB3F" w14:textId="09357E83" w:rsidR="0012582C" w:rsidRDefault="003052D8" w:rsidP="0012582C">
            <w:pPr>
              <w:pStyle w:val="ResumeBullet2"/>
            </w:pPr>
            <w:r>
              <w:t xml:space="preserve">Improved our deployment </w:t>
            </w:r>
            <w:r w:rsidR="00FA0ACE">
              <w:t xml:space="preserve">workflow </w:t>
            </w:r>
            <w:r>
              <w:t>by leveraging Azure DevOps pipelines and release</w:t>
            </w:r>
            <w:r w:rsidR="00FA0ACE">
              <w:t>s modules. As a result we reduce</w:t>
            </w:r>
            <w:r w:rsidR="00A87255">
              <w:t>d</w:t>
            </w:r>
            <w:r w:rsidR="00FA0ACE">
              <w:t xml:space="preserve"> </w:t>
            </w:r>
            <w:r w:rsidR="00B05C90">
              <w:t xml:space="preserve">our </w:t>
            </w:r>
            <w:r w:rsidR="00FA0ACE">
              <w:t>deployment errors, added</w:t>
            </w:r>
            <w:r w:rsidR="00A87255">
              <w:t xml:space="preserve"> automation to assist with our sql and infrastructure deployments</w:t>
            </w:r>
            <w:r w:rsidR="00FA0ACE">
              <w:t xml:space="preserve"> </w:t>
            </w:r>
            <w:r w:rsidR="00A87255">
              <w:t>and</w:t>
            </w:r>
            <w:r w:rsidR="00B05C90">
              <w:t xml:space="preserve"> added the ability to perform rollbacks without using manual interventions.</w:t>
            </w:r>
            <w:bookmarkStart w:id="0" w:name="_GoBack"/>
            <w:bookmarkEnd w:id="0"/>
            <w:r w:rsidR="0012582C">
              <w:t xml:space="preserve"> </w:t>
            </w:r>
          </w:p>
          <w:p w14:paraId="0ECFF82F" w14:textId="66570AA4" w:rsidR="00A12A39" w:rsidRDefault="00FA0ACE" w:rsidP="00A12A39">
            <w:pPr>
              <w:pStyle w:val="ResumeBullet2"/>
            </w:pPr>
            <w:r>
              <w:rPr>
                <w:rFonts w:cs="Times New Roman"/>
              </w:rPr>
              <w:t>Improved the time to create new customer portal sites from 2 weeks down to 3 days by automating the process using PowerShell with SQL Server. Now our process can be deployed via Azure DevOps by a click of a button.</w:t>
            </w:r>
          </w:p>
          <w:p w14:paraId="521105AB" w14:textId="637FD4ED" w:rsidR="00A12A39" w:rsidRPr="00CF1A49" w:rsidRDefault="00FA0ACE" w:rsidP="00C113EC">
            <w:pPr>
              <w:pStyle w:val="ResumeBullet2"/>
            </w:pPr>
            <w:r>
              <w:rPr>
                <w:rFonts w:cs="Times New Roman"/>
              </w:rPr>
              <w:t>Leveraged</w:t>
            </w:r>
            <w:r w:rsidR="0012582C">
              <w:rPr>
                <w:rFonts w:cs="Times New Roman"/>
              </w:rPr>
              <w:t xml:space="preserve"> </w:t>
            </w:r>
            <w:r w:rsidR="00A12A39" w:rsidRPr="3200A525">
              <w:rPr>
                <w:rFonts w:cs="Times New Roman"/>
              </w:rPr>
              <w:t>Power Automate</w:t>
            </w:r>
            <w:r>
              <w:rPr>
                <w:rFonts w:cs="Times New Roman"/>
              </w:rPr>
              <w:t xml:space="preserve"> and Office 365 to improve customer relationship via our feedback and</w:t>
            </w:r>
            <w:r w:rsidR="00B01FFE">
              <w:rPr>
                <w:rFonts w:cs="Times New Roman"/>
              </w:rPr>
              <w:t xml:space="preserve"> other customer focus tools</w:t>
            </w:r>
            <w:r w:rsidR="00C113EC">
              <w:rPr>
                <w:rFonts w:cs="Times New Roman"/>
              </w:rPr>
              <w:t>.</w:t>
            </w:r>
          </w:p>
        </w:tc>
      </w:tr>
      <w:tr w:rsidR="00F61DF9" w:rsidRPr="00CF1A49" w14:paraId="392EE4B1" w14:textId="77777777" w:rsidTr="00096EC1">
        <w:tc>
          <w:tcPr>
            <w:tcW w:w="9290" w:type="dxa"/>
            <w:tcMar>
              <w:top w:w="216" w:type="dxa"/>
            </w:tcMar>
          </w:tcPr>
          <w:p w14:paraId="6B3219E3" w14:textId="77777777" w:rsidR="00F61DF9" w:rsidRPr="00CF1A49" w:rsidRDefault="00A12A39" w:rsidP="00F61DF9">
            <w:pPr>
              <w:pStyle w:val="Heading3"/>
              <w:contextualSpacing w:val="0"/>
              <w:outlineLvl w:val="2"/>
            </w:pPr>
            <w:r>
              <w:lastRenderedPageBreak/>
              <w:t>november 2013</w:t>
            </w:r>
            <w:r w:rsidR="00F61DF9" w:rsidRPr="00CF1A49">
              <w:t xml:space="preserve"> – </w:t>
            </w:r>
            <w:r>
              <w:t>August 2015</w:t>
            </w:r>
          </w:p>
          <w:p w14:paraId="423ED6A5" w14:textId="2FF62B2A" w:rsidR="00A12A39" w:rsidRDefault="00A12A39" w:rsidP="00096EC1">
            <w:pPr>
              <w:pStyle w:val="Heading2"/>
              <w:contextualSpacing w:val="0"/>
              <w:outlineLvl w:val="1"/>
            </w:pPr>
            <w:r>
              <w:t>senior software developer</w:t>
            </w:r>
            <w:r w:rsidR="00F61DF9" w:rsidRPr="00CF1A49">
              <w:t xml:space="preserve">, </w:t>
            </w:r>
            <w:r>
              <w:rPr>
                <w:b w:val="0"/>
              </w:rPr>
              <w:t>ksys, inc</w:t>
            </w:r>
          </w:p>
          <w:p w14:paraId="7FBD5C6B" w14:textId="77777777" w:rsidR="00A12A39" w:rsidRPr="00426CD2" w:rsidRDefault="00A12A39" w:rsidP="00702A3B">
            <w:pPr>
              <w:pStyle w:val="ResumeBullet"/>
            </w:pPr>
            <w:r w:rsidRPr="6E6C53D9">
              <w:rPr>
                <w:rFonts w:eastAsia="Arial"/>
                <w:color w:val="000000" w:themeColor="text1"/>
              </w:rPr>
              <w:t xml:space="preserve">Experience </w:t>
            </w:r>
            <w:r>
              <w:rPr>
                <w:rFonts w:eastAsia="Arial"/>
              </w:rPr>
              <w:t>managing customer’s expectations and breaking down highly complex technical topics and clearly communicating them to non-technical users.</w:t>
            </w:r>
          </w:p>
          <w:p w14:paraId="55FF264C" w14:textId="22A003FC" w:rsidR="00A12A39" w:rsidRDefault="00A12A39" w:rsidP="00702A3B">
            <w:pPr>
              <w:pStyle w:val="ResumeBullet"/>
              <w:rPr>
                <w:rFonts w:eastAsia="Arial"/>
              </w:rPr>
            </w:pPr>
            <w:r>
              <w:rPr>
                <w:rFonts w:eastAsia="Arial"/>
              </w:rPr>
              <w:t xml:space="preserve">Implemented </w:t>
            </w:r>
            <w:r w:rsidR="00541C8C">
              <w:rPr>
                <w:rFonts w:eastAsia="Arial"/>
              </w:rPr>
              <w:t xml:space="preserve">a BI  dashboard </w:t>
            </w:r>
            <w:r>
              <w:rPr>
                <w:rFonts w:eastAsia="Arial"/>
              </w:rPr>
              <w:t>solution using PerformancePoint 2010</w:t>
            </w:r>
            <w:r w:rsidR="00541C8C">
              <w:rPr>
                <w:rFonts w:eastAsia="Arial"/>
              </w:rPr>
              <w:t xml:space="preserve"> that centeralize </w:t>
            </w:r>
            <w:r w:rsidR="00C113EC">
              <w:rPr>
                <w:rFonts w:eastAsia="Arial"/>
              </w:rPr>
              <w:t xml:space="preserve">and surface </w:t>
            </w:r>
            <w:r w:rsidR="00707BC9">
              <w:rPr>
                <w:rFonts w:eastAsia="Arial"/>
              </w:rPr>
              <w:t>departments finacinal data.</w:t>
            </w:r>
          </w:p>
          <w:p w14:paraId="53E2F228" w14:textId="4632C7D5" w:rsidR="00A12A39" w:rsidRDefault="00707BC9" w:rsidP="00702A3B">
            <w:pPr>
              <w:pStyle w:val="ResumeBullet"/>
              <w:rPr>
                <w:rFonts w:eastAsia="Arial"/>
              </w:rPr>
            </w:pPr>
            <w:r>
              <w:rPr>
                <w:rFonts w:eastAsia="Arial"/>
              </w:rPr>
              <w:t>Developed</w:t>
            </w:r>
            <w:r w:rsidR="00541C8C">
              <w:rPr>
                <w:rFonts w:eastAsia="Arial"/>
              </w:rPr>
              <w:t xml:space="preserve"> OOTB </w:t>
            </w:r>
            <w:r>
              <w:rPr>
                <w:rFonts w:eastAsia="Arial"/>
              </w:rPr>
              <w:t>tools as cost saving solution for simple collobrating, communicating, searching and content management for various departments.</w:t>
            </w:r>
          </w:p>
          <w:p w14:paraId="27CB25B1" w14:textId="4E0D12FC" w:rsidR="00541C8C" w:rsidRDefault="00541C8C" w:rsidP="00702A3B">
            <w:pPr>
              <w:pStyle w:val="ResumeBullet"/>
              <w:rPr>
                <w:rFonts w:eastAsia="Arial"/>
              </w:rPr>
            </w:pPr>
            <w:r>
              <w:rPr>
                <w:rFonts w:eastAsia="Arial"/>
              </w:rPr>
              <w:t>Introduce PowerShell to team where we used as a tool to automate SharePoint deployments.</w:t>
            </w:r>
          </w:p>
          <w:p w14:paraId="4470B87B" w14:textId="77777777" w:rsidR="00A12A39" w:rsidRDefault="00A12A39" w:rsidP="00702A3B">
            <w:pPr>
              <w:pStyle w:val="ResumeBullet"/>
              <w:rPr>
                <w:rFonts w:eastAsia="Arial"/>
              </w:rPr>
            </w:pPr>
            <w:r>
              <w:rPr>
                <w:rFonts w:eastAsia="Arial"/>
              </w:rPr>
              <w:t>Provided various types of documentation for applications that I’ve developed and\or supported.</w:t>
            </w:r>
          </w:p>
          <w:p w14:paraId="33621941" w14:textId="77777777" w:rsidR="00A12A39" w:rsidRDefault="00A12A39" w:rsidP="00702A3B">
            <w:pPr>
              <w:pStyle w:val="ResumeBullet"/>
              <w:rPr>
                <w:rFonts w:eastAsia="Arial"/>
              </w:rPr>
            </w:pPr>
            <w:r>
              <w:rPr>
                <w:rFonts w:eastAsia="Arial"/>
              </w:rPr>
              <w:t>Mentored junior level developers in various topics and areas of SharePoint.</w:t>
            </w:r>
          </w:p>
          <w:p w14:paraId="556FB2E5" w14:textId="77777777" w:rsidR="00F61DF9" w:rsidRDefault="00F61DF9" w:rsidP="00F61DF9"/>
        </w:tc>
      </w:tr>
      <w:tr w:rsidR="00A12A39" w:rsidRPr="00CF1A49" w14:paraId="61CB61C4" w14:textId="77777777" w:rsidTr="00096EC1">
        <w:trPr>
          <w:trHeight w:val="5044"/>
        </w:trPr>
        <w:tc>
          <w:tcPr>
            <w:tcW w:w="9290" w:type="dxa"/>
            <w:tcMar>
              <w:top w:w="216" w:type="dxa"/>
            </w:tcMar>
          </w:tcPr>
          <w:p w14:paraId="57082A8C" w14:textId="77777777" w:rsidR="00A12A39" w:rsidRPr="00CF1A49" w:rsidRDefault="00A12A39" w:rsidP="00A12A39">
            <w:pPr>
              <w:pStyle w:val="Heading3"/>
              <w:contextualSpacing w:val="0"/>
              <w:outlineLvl w:val="2"/>
            </w:pPr>
            <w:r>
              <w:t>february 2012</w:t>
            </w:r>
            <w:r w:rsidRPr="00CF1A49">
              <w:t xml:space="preserve"> – </w:t>
            </w:r>
            <w:r>
              <w:t>november 2013</w:t>
            </w:r>
          </w:p>
          <w:p w14:paraId="2BC10148" w14:textId="1682B8BF" w:rsidR="00412D57" w:rsidRDefault="00A12A39" w:rsidP="00096EC1">
            <w:pPr>
              <w:pStyle w:val="Heading2"/>
              <w:contextualSpacing w:val="0"/>
              <w:outlineLvl w:val="1"/>
            </w:pPr>
            <w:r>
              <w:t>senior application analyst/programmer</w:t>
            </w:r>
            <w:r w:rsidRPr="00CF1A49">
              <w:t xml:space="preserve">, </w:t>
            </w:r>
            <w:r>
              <w:rPr>
                <w:rStyle w:val="SubtleReference"/>
              </w:rPr>
              <w:t>federated investors</w:t>
            </w:r>
          </w:p>
          <w:p w14:paraId="3D72E8B6" w14:textId="77777777" w:rsidR="008038A5" w:rsidRDefault="00412D57" w:rsidP="00412D57">
            <w:pPr>
              <w:pStyle w:val="ResumeBullet"/>
            </w:pPr>
            <w:r>
              <w:t xml:space="preserve">As primary SharePoint resource for the marketing department </w:t>
            </w:r>
          </w:p>
          <w:p w14:paraId="2B76CA9E" w14:textId="2D01E9CB" w:rsidR="00412D57" w:rsidRPr="00412D57" w:rsidRDefault="00412D57" w:rsidP="008038A5">
            <w:pPr>
              <w:pStyle w:val="ResumeBullet2"/>
            </w:pPr>
            <w:r>
              <w:t xml:space="preserve">I mentor junior and senior level developers on </w:t>
            </w:r>
            <w:r w:rsidR="008038A5">
              <w:t>SharePoint and how they can incorporate SharePoint into their day to day operations and leverage SharePoint within the current projects.</w:t>
            </w:r>
          </w:p>
          <w:p w14:paraId="1976ED65" w14:textId="73F05162" w:rsidR="00412D57" w:rsidRDefault="008038A5" w:rsidP="00412D57">
            <w:pPr>
              <w:pStyle w:val="ResumeBullet2"/>
              <w:rPr>
                <w:rFonts w:eastAsia="Arial"/>
              </w:rPr>
            </w:pPr>
            <w:r>
              <w:rPr>
                <w:rFonts w:eastAsia="Arial"/>
              </w:rPr>
              <w:t>Enaged with on-call support requests and issues.</w:t>
            </w:r>
          </w:p>
          <w:p w14:paraId="656F0C05" w14:textId="1B9EE1BE" w:rsidR="008038A5" w:rsidRPr="00412D57" w:rsidRDefault="008038A5" w:rsidP="00412D57">
            <w:pPr>
              <w:pStyle w:val="ResumeBullet2"/>
              <w:rPr>
                <w:rFonts w:eastAsia="Arial"/>
              </w:rPr>
            </w:pPr>
            <w:r>
              <w:rPr>
                <w:rFonts w:eastAsia="Arial"/>
              </w:rPr>
              <w:t xml:space="preserve">Collobrated with helpdesk workers by contributing to their SharePoint knowledege based system. </w:t>
            </w:r>
          </w:p>
          <w:p w14:paraId="60DF799D" w14:textId="4383E148" w:rsidR="00702A3B" w:rsidRDefault="008038A5" w:rsidP="00702A3B">
            <w:pPr>
              <w:pStyle w:val="ResumeBullet2"/>
              <w:rPr>
                <w:rFonts w:eastAsia="Arial"/>
              </w:rPr>
            </w:pPr>
            <w:r>
              <w:rPr>
                <w:rFonts w:eastAsia="Arial"/>
              </w:rPr>
              <w:t>Managed all SharePoint related third party tools owned by the Marketing department and worked with each vendor on all product related support issues.</w:t>
            </w:r>
          </w:p>
          <w:p w14:paraId="35665CF3" w14:textId="38FCBBC8" w:rsidR="008038A5" w:rsidRDefault="008038A5" w:rsidP="008038A5">
            <w:pPr>
              <w:pStyle w:val="ResumeBullet"/>
              <w:rPr>
                <w:rFonts w:eastAsia="Arial"/>
              </w:rPr>
            </w:pPr>
            <w:r>
              <w:rPr>
                <w:rFonts w:eastAsia="Arial"/>
              </w:rPr>
              <w:t>As a member of the Enterprise SharePoint Platform Team</w:t>
            </w:r>
          </w:p>
          <w:p w14:paraId="06E6C554" w14:textId="77777777" w:rsidR="008038A5" w:rsidRPr="008A6FDC" w:rsidRDefault="008038A5" w:rsidP="008038A5">
            <w:pPr>
              <w:pStyle w:val="ResumeBullet2"/>
              <w:rPr>
                <w:rFonts w:eastAsia="Arial"/>
              </w:rPr>
            </w:pPr>
            <w:r>
              <w:rPr>
                <w:rFonts w:eastAsia="Arial"/>
              </w:rPr>
              <w:t xml:space="preserve">Conducted </w:t>
            </w:r>
            <w:r w:rsidRPr="27E885A4">
              <w:rPr>
                <w:rFonts w:eastAsia="Arial"/>
              </w:rPr>
              <w:t xml:space="preserve">"Lunch-Learn" sessions </w:t>
            </w:r>
            <w:r>
              <w:rPr>
                <w:rFonts w:eastAsia="Arial"/>
              </w:rPr>
              <w:t>on various SharePoint related topics.</w:t>
            </w:r>
          </w:p>
          <w:p w14:paraId="7EF9E656" w14:textId="7A7BF021" w:rsidR="00412D57" w:rsidRDefault="008038A5" w:rsidP="00702A3B">
            <w:pPr>
              <w:pStyle w:val="ResumeBullet2"/>
              <w:rPr>
                <w:rFonts w:eastAsia="Arial"/>
              </w:rPr>
            </w:pPr>
            <w:r>
              <w:rPr>
                <w:rFonts w:eastAsia="Arial"/>
              </w:rPr>
              <w:t>Contributed</w:t>
            </w:r>
            <w:r w:rsidR="00412D57">
              <w:rPr>
                <w:rFonts w:eastAsia="Arial"/>
              </w:rPr>
              <w:t xml:space="preserve"> documentation to our teams knowledege based system\runbook and </w:t>
            </w:r>
            <w:r w:rsidR="00F664E5">
              <w:rPr>
                <w:rFonts w:eastAsia="Arial"/>
              </w:rPr>
              <w:t>assited contributing to company’s</w:t>
            </w:r>
            <w:r w:rsidR="00412D57">
              <w:rPr>
                <w:rFonts w:eastAsia="Arial"/>
              </w:rPr>
              <w:t xml:space="preserve"> SharePoint</w:t>
            </w:r>
            <w:r w:rsidR="00F664E5">
              <w:rPr>
                <w:rFonts w:eastAsia="Arial"/>
              </w:rPr>
              <w:t xml:space="preserve"> governances\best pratices document.</w:t>
            </w:r>
          </w:p>
          <w:p w14:paraId="7FB815E6" w14:textId="12D98AAE" w:rsidR="00F664E5" w:rsidRDefault="00F664E5" w:rsidP="00702A3B">
            <w:pPr>
              <w:pStyle w:val="ResumeBullet2"/>
              <w:rPr>
                <w:rFonts w:eastAsia="Arial"/>
              </w:rPr>
            </w:pPr>
            <w:r>
              <w:rPr>
                <w:rFonts w:eastAsia="Arial"/>
              </w:rPr>
              <w:t xml:space="preserve">Collobrated with team members to develop company wide coding standards and best practices for developing SharePoint solutions. </w:t>
            </w:r>
          </w:p>
          <w:p w14:paraId="2A641471" w14:textId="093FFEBA" w:rsidR="00F664E5" w:rsidRDefault="00F664E5" w:rsidP="00702A3B">
            <w:pPr>
              <w:pStyle w:val="ResumeBullet2"/>
              <w:rPr>
                <w:rFonts w:eastAsia="Arial"/>
              </w:rPr>
            </w:pPr>
            <w:r>
              <w:rPr>
                <w:rFonts w:eastAsia="Arial"/>
              </w:rPr>
              <w:t>Worked closey with business analysis and department heads across the company on gathering requirements, manging expectations and delivering solutions on time and under budget.</w:t>
            </w:r>
          </w:p>
          <w:p w14:paraId="3CFD7056" w14:textId="3D9BABCD" w:rsidR="00A12A39" w:rsidRPr="00F664E5" w:rsidRDefault="00F664E5" w:rsidP="00F664E5">
            <w:pPr>
              <w:pStyle w:val="ResumeBullet2"/>
              <w:rPr>
                <w:color w:val="000000"/>
              </w:rPr>
            </w:pPr>
            <w:r>
              <w:rPr>
                <w:rFonts w:eastAsia="Arial"/>
              </w:rPr>
              <w:t>Leveraged PowerShell to automate solution deployments, reporting on site ownership and user accesses, and cleaning up unused artifacts such as event receivers, workflows, and more.</w:t>
            </w:r>
          </w:p>
        </w:tc>
      </w:tr>
    </w:tbl>
    <w:p w14:paraId="1EAA7665" w14:textId="3589106B" w:rsidR="00DA59AA" w:rsidRPr="00CF1A49" w:rsidRDefault="00096EC1" w:rsidP="0097790C">
      <w:pPr>
        <w:pStyle w:val="Heading1"/>
      </w:pPr>
      <w:r>
        <w:lastRenderedPageBreak/>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78A9BBD" w14:textId="77777777" w:rsidTr="00F664E5">
        <w:trPr>
          <w:trHeight w:val="742"/>
        </w:trPr>
        <w:tc>
          <w:tcPr>
            <w:tcW w:w="9290" w:type="dxa"/>
          </w:tcPr>
          <w:p w14:paraId="0C8CC721" w14:textId="77777777" w:rsidR="001D0BF1" w:rsidRPr="00CF1A49" w:rsidRDefault="00A12A39" w:rsidP="001D0BF1">
            <w:pPr>
              <w:pStyle w:val="Heading3"/>
              <w:contextualSpacing w:val="0"/>
              <w:outlineLvl w:val="2"/>
            </w:pPr>
            <w:r>
              <w:t>may</w:t>
            </w:r>
            <w:r w:rsidR="001D0BF1" w:rsidRPr="00CF1A49">
              <w:t xml:space="preserve"> </w:t>
            </w:r>
            <w:r>
              <w:t>2005</w:t>
            </w:r>
          </w:p>
          <w:p w14:paraId="0FBFE694" w14:textId="77777777" w:rsidR="001D0BF1" w:rsidRPr="00CF1A49" w:rsidRDefault="00A12A39" w:rsidP="001D0BF1">
            <w:pPr>
              <w:pStyle w:val="Heading2"/>
              <w:contextualSpacing w:val="0"/>
              <w:outlineLvl w:val="1"/>
            </w:pPr>
            <w:r>
              <w:t>B.S. Computer science</w:t>
            </w:r>
            <w:r w:rsidR="001D0BF1" w:rsidRPr="00CF1A49">
              <w:t xml:space="preserve">, </w:t>
            </w:r>
            <w:r>
              <w:rPr>
                <w:rStyle w:val="SubtleReference"/>
              </w:rPr>
              <w:t>indiana university of pennsylvania, indiana, pa</w:t>
            </w:r>
          </w:p>
          <w:p w14:paraId="4FFD67F9" w14:textId="69EF3418" w:rsidR="007538DC" w:rsidRPr="00CF1A49" w:rsidRDefault="007538DC" w:rsidP="007538DC">
            <w:pPr>
              <w:contextualSpacing w:val="0"/>
            </w:pPr>
          </w:p>
        </w:tc>
      </w:tr>
      <w:tr w:rsidR="00F61DF9" w:rsidRPr="00CF1A49" w14:paraId="3D387425" w14:textId="77777777" w:rsidTr="00A12A39">
        <w:tc>
          <w:tcPr>
            <w:tcW w:w="9290" w:type="dxa"/>
            <w:tcMar>
              <w:top w:w="216" w:type="dxa"/>
            </w:tcMar>
          </w:tcPr>
          <w:p w14:paraId="2B858B29" w14:textId="77777777" w:rsidR="00F61DF9" w:rsidRDefault="00F61DF9" w:rsidP="00F61DF9"/>
        </w:tc>
      </w:tr>
    </w:tbl>
    <w:p w14:paraId="39CC7786" w14:textId="77777777" w:rsidR="00A12A39" w:rsidRDefault="00A12A39" w:rsidP="00A12A39">
      <w:pPr>
        <w:pStyle w:val="Heading1"/>
      </w:pPr>
      <w:r>
        <w:t>certifications</w:t>
      </w:r>
    </w:p>
    <w:p w14:paraId="74121F7A" w14:textId="77777777" w:rsidR="00A12A39" w:rsidRDefault="00A12A39" w:rsidP="00A12A39">
      <w:r>
        <w:t>PRO: Microsoft SharePoint 2010, Administrator</w:t>
      </w:r>
    </w:p>
    <w:p w14:paraId="67DDE1BD" w14:textId="4DB6D7F2" w:rsidR="00A12A39" w:rsidRDefault="00A12A39" w:rsidP="00096EC1">
      <w:r>
        <w:t>Azure Fundamentals (AZ-900)</w:t>
      </w:r>
    </w:p>
    <w:sdt>
      <w:sdtPr>
        <w:alias w:val="Skills:"/>
        <w:tag w:val="Skills:"/>
        <w:id w:val="-1392877668"/>
        <w:placeholder>
          <w:docPart w:val="B7CF1FD96B45BD4F9FE5B273E097FE55"/>
        </w:placeholder>
        <w:temporary/>
        <w:showingPlcHdr/>
        <w15:appearance w15:val="hidden"/>
      </w:sdtPr>
      <w:sdtEndPr/>
      <w:sdtContent>
        <w:p w14:paraId="4629F3FD"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736EA8C" w14:textId="77777777" w:rsidTr="00CF1A49">
        <w:tc>
          <w:tcPr>
            <w:tcW w:w="4675" w:type="dxa"/>
          </w:tcPr>
          <w:p w14:paraId="52821311" w14:textId="77777777" w:rsidR="001F4E6D" w:rsidRPr="006E1507" w:rsidRDefault="00222BC4" w:rsidP="006E1507">
            <w:pPr>
              <w:pStyle w:val="ListBullet"/>
              <w:contextualSpacing w:val="0"/>
            </w:pPr>
            <w:r>
              <w:t>Technical</w:t>
            </w:r>
          </w:p>
        </w:tc>
        <w:tc>
          <w:tcPr>
            <w:tcW w:w="4675" w:type="dxa"/>
            <w:tcMar>
              <w:left w:w="360" w:type="dxa"/>
            </w:tcMar>
          </w:tcPr>
          <w:p w14:paraId="63224B11" w14:textId="39B90E82" w:rsidR="001E3120" w:rsidRDefault="00F664E5" w:rsidP="006E1507">
            <w:pPr>
              <w:pStyle w:val="ListBullet"/>
              <w:contextualSpacing w:val="0"/>
            </w:pPr>
            <w:r>
              <w:t xml:space="preserve">SharePoint (07-16) </w:t>
            </w:r>
            <w:r w:rsidR="00B01FFE">
              <w:t>Microsoft</w:t>
            </w:r>
            <w:r>
              <w:t xml:space="preserve"> 365, SPD, </w:t>
            </w:r>
            <w:proofErr w:type="gramStart"/>
            <w:r>
              <w:t>Power  Automate</w:t>
            </w:r>
            <w:proofErr w:type="gramEnd"/>
            <w:r>
              <w:t>, InfoPath and Forms</w:t>
            </w:r>
          </w:p>
          <w:p w14:paraId="35A6A77D" w14:textId="53826DB0" w:rsidR="00222BC4" w:rsidRDefault="00222BC4" w:rsidP="006E1507">
            <w:pPr>
              <w:pStyle w:val="ListBullet"/>
              <w:contextualSpacing w:val="0"/>
            </w:pPr>
            <w:proofErr w:type="gramStart"/>
            <w:r>
              <w:t>.NET,</w:t>
            </w:r>
            <w:r w:rsidR="00096EC1">
              <w:t>.NET</w:t>
            </w:r>
            <w:proofErr w:type="gramEnd"/>
            <w:r w:rsidR="00096EC1">
              <w:t xml:space="preserve"> Core</w:t>
            </w:r>
            <w:r>
              <w:t xml:space="preserve"> ASP.NET, MVC, C#, VB.NET, Python</w:t>
            </w:r>
          </w:p>
          <w:p w14:paraId="557437DB" w14:textId="77777777" w:rsidR="00222BC4" w:rsidRDefault="00222BC4" w:rsidP="006E1507">
            <w:pPr>
              <w:pStyle w:val="ListBullet"/>
              <w:contextualSpacing w:val="0"/>
            </w:pPr>
            <w:r>
              <w:t>JavaScript, AJAX, jQuery, Angular</w:t>
            </w:r>
          </w:p>
          <w:p w14:paraId="668FB768" w14:textId="77777777" w:rsidR="00222BC4" w:rsidRDefault="00222BC4" w:rsidP="006E1507">
            <w:pPr>
              <w:pStyle w:val="ListBullet"/>
              <w:contextualSpacing w:val="0"/>
            </w:pPr>
            <w:r>
              <w:t>CSS, HTML</w:t>
            </w:r>
          </w:p>
          <w:p w14:paraId="327BEB5F" w14:textId="77777777" w:rsidR="00222BC4" w:rsidRDefault="00222BC4" w:rsidP="006E1507">
            <w:pPr>
              <w:pStyle w:val="ListBullet"/>
              <w:contextualSpacing w:val="0"/>
            </w:pPr>
            <w:r>
              <w:t>Visual Studio, TFS\Azure DevOps Services, Git</w:t>
            </w:r>
          </w:p>
          <w:p w14:paraId="57016624" w14:textId="77777777" w:rsidR="00222BC4" w:rsidRDefault="00222BC4" w:rsidP="006E1507">
            <w:pPr>
              <w:pStyle w:val="ListBullet"/>
              <w:contextualSpacing w:val="0"/>
            </w:pPr>
            <w:r>
              <w:t>SQL Server, Oracle, MySQL, SSRS, Power BI</w:t>
            </w:r>
          </w:p>
          <w:p w14:paraId="6BB8499E" w14:textId="77777777" w:rsidR="00222BC4" w:rsidRDefault="00222BC4" w:rsidP="006E1507">
            <w:pPr>
              <w:pStyle w:val="ListBullet"/>
              <w:contextualSpacing w:val="0"/>
            </w:pPr>
            <w:r>
              <w:t xml:space="preserve">IIS, PowerShell, Bash </w:t>
            </w:r>
          </w:p>
          <w:p w14:paraId="17ED2ABC" w14:textId="77777777" w:rsidR="00222BC4" w:rsidRDefault="00222BC4" w:rsidP="006E1507">
            <w:pPr>
              <w:pStyle w:val="ListBullet"/>
              <w:contextualSpacing w:val="0"/>
            </w:pPr>
            <w:r>
              <w:t>JSON, XML\XSL, REST</w:t>
            </w:r>
          </w:p>
          <w:p w14:paraId="008D3D5A" w14:textId="77777777" w:rsidR="00222BC4" w:rsidRDefault="00222BC4" w:rsidP="006E1507">
            <w:pPr>
              <w:pStyle w:val="ListBullet"/>
              <w:contextualSpacing w:val="0"/>
            </w:pPr>
            <w:r>
              <w:t>Windows, Linux, Wireshark</w:t>
            </w:r>
          </w:p>
          <w:p w14:paraId="45774B02" w14:textId="77777777" w:rsidR="00222BC4" w:rsidRDefault="00A350C0" w:rsidP="006E1507">
            <w:pPr>
              <w:pStyle w:val="ListBullet"/>
              <w:contextualSpacing w:val="0"/>
            </w:pPr>
            <w:r>
              <w:t>Elasticsearch</w:t>
            </w:r>
            <w:r w:rsidR="00222BC4">
              <w:t>, MongoDB</w:t>
            </w:r>
          </w:p>
          <w:p w14:paraId="0C85771A" w14:textId="77777777" w:rsidR="00222BC4" w:rsidRPr="006E1507" w:rsidRDefault="00222BC4" w:rsidP="006E1507">
            <w:pPr>
              <w:pStyle w:val="ListBullet"/>
              <w:contextualSpacing w:val="0"/>
            </w:pPr>
            <w:r>
              <w:t>MS Test</w:t>
            </w:r>
          </w:p>
        </w:tc>
      </w:tr>
      <w:tr w:rsidR="00222BC4" w:rsidRPr="006E1507" w14:paraId="387428F0" w14:textId="77777777" w:rsidTr="00CF1A49">
        <w:tc>
          <w:tcPr>
            <w:tcW w:w="4675" w:type="dxa"/>
          </w:tcPr>
          <w:p w14:paraId="10D0EF5A" w14:textId="77777777" w:rsidR="00222BC4" w:rsidRDefault="00222BC4" w:rsidP="006E1507">
            <w:pPr>
              <w:pStyle w:val="ListBullet"/>
            </w:pPr>
            <w:r>
              <w:t>Functional</w:t>
            </w:r>
          </w:p>
        </w:tc>
        <w:tc>
          <w:tcPr>
            <w:tcW w:w="4675" w:type="dxa"/>
            <w:tcMar>
              <w:left w:w="360" w:type="dxa"/>
            </w:tcMar>
          </w:tcPr>
          <w:p w14:paraId="3A7B1827" w14:textId="77777777" w:rsidR="00222BC4" w:rsidRDefault="00222BC4" w:rsidP="006E1507">
            <w:pPr>
              <w:pStyle w:val="ListBullet"/>
            </w:pPr>
            <w:r>
              <w:t>Microsoft SharePoint</w:t>
            </w:r>
          </w:p>
          <w:p w14:paraId="1F5A5C73" w14:textId="77777777" w:rsidR="00222BC4" w:rsidRDefault="00222BC4" w:rsidP="006E1507">
            <w:pPr>
              <w:pStyle w:val="ListBullet"/>
            </w:pPr>
            <w:r>
              <w:t>Portal architecture and development</w:t>
            </w:r>
          </w:p>
          <w:p w14:paraId="689957CE" w14:textId="77777777" w:rsidR="00222BC4" w:rsidRDefault="00222BC4" w:rsidP="006E1507">
            <w:pPr>
              <w:pStyle w:val="ListBullet"/>
            </w:pPr>
            <w:r>
              <w:t>Application and Network System Life Cycle Development, Implementation, Operations, Planning, Research and Development.</w:t>
            </w:r>
          </w:p>
          <w:p w14:paraId="5DCA643C" w14:textId="77777777" w:rsidR="00222BC4" w:rsidRDefault="00222BC4" w:rsidP="006E1507">
            <w:pPr>
              <w:pStyle w:val="ListBullet"/>
            </w:pPr>
            <w:r>
              <w:t xml:space="preserve">ITIL </w:t>
            </w:r>
          </w:p>
        </w:tc>
      </w:tr>
    </w:tbl>
    <w:sdt>
      <w:sdtPr>
        <w:alias w:val="Activities:"/>
        <w:tag w:val="Activities:"/>
        <w:id w:val="1223332893"/>
        <w:placeholder>
          <w:docPart w:val="807C9036F09F8544990C0D9BBF13FEFF"/>
        </w:placeholder>
        <w:temporary/>
        <w:showingPlcHdr/>
        <w15:appearance w15:val="hidden"/>
      </w:sdtPr>
      <w:sdtEndPr/>
      <w:sdtContent>
        <w:p w14:paraId="5B53628B" w14:textId="77777777" w:rsidR="00AD782D" w:rsidRPr="00CF1A49" w:rsidRDefault="0062312F" w:rsidP="0062312F">
          <w:pPr>
            <w:pStyle w:val="Heading1"/>
          </w:pPr>
          <w:r w:rsidRPr="00CF1A49">
            <w:t>Activities</w:t>
          </w:r>
        </w:p>
      </w:sdtContent>
    </w:sdt>
    <w:p w14:paraId="28F842CB" w14:textId="77777777" w:rsidR="00B51D1B" w:rsidRDefault="00A350C0" w:rsidP="006E1507">
      <w:r>
        <w:t>Open Savannah</w:t>
      </w:r>
    </w:p>
    <w:p w14:paraId="5727267C" w14:textId="77777777" w:rsidR="00A350C0" w:rsidRPr="006E1507" w:rsidRDefault="00A350C0" w:rsidP="006E1507">
      <w:r>
        <w:t xml:space="preserve">Savannah </w:t>
      </w:r>
      <w:proofErr w:type="spellStart"/>
      <w:r>
        <w:t>CodeBar</w:t>
      </w:r>
      <w:proofErr w:type="spellEnd"/>
    </w:p>
    <w:sectPr w:rsidR="00A350C0"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D56A" w14:textId="77777777" w:rsidR="00993AB0" w:rsidRDefault="00993AB0" w:rsidP="0068194B">
      <w:r>
        <w:separator/>
      </w:r>
    </w:p>
    <w:p w14:paraId="79E12DD4" w14:textId="77777777" w:rsidR="00993AB0" w:rsidRDefault="00993AB0"/>
    <w:p w14:paraId="4EA814A0" w14:textId="77777777" w:rsidR="00993AB0" w:rsidRDefault="00993AB0"/>
  </w:endnote>
  <w:endnote w:type="continuationSeparator" w:id="0">
    <w:p w14:paraId="36B98CB6" w14:textId="77777777" w:rsidR="00993AB0" w:rsidRDefault="00993AB0" w:rsidP="0068194B">
      <w:r>
        <w:continuationSeparator/>
      </w:r>
    </w:p>
    <w:p w14:paraId="0757E2A2" w14:textId="77777777" w:rsidR="00993AB0" w:rsidRDefault="00993AB0"/>
    <w:p w14:paraId="519E2363" w14:textId="77777777" w:rsidR="00993AB0" w:rsidRDefault="00993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F82047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B1DAB" w14:textId="77777777" w:rsidR="00993AB0" w:rsidRDefault="00993AB0" w:rsidP="0068194B">
      <w:r>
        <w:separator/>
      </w:r>
    </w:p>
    <w:p w14:paraId="7E2E04FB" w14:textId="77777777" w:rsidR="00993AB0" w:rsidRDefault="00993AB0"/>
    <w:p w14:paraId="4682058C" w14:textId="77777777" w:rsidR="00993AB0" w:rsidRDefault="00993AB0"/>
  </w:footnote>
  <w:footnote w:type="continuationSeparator" w:id="0">
    <w:p w14:paraId="1134CFC1" w14:textId="77777777" w:rsidR="00993AB0" w:rsidRDefault="00993AB0" w:rsidP="0068194B">
      <w:r>
        <w:continuationSeparator/>
      </w:r>
    </w:p>
    <w:p w14:paraId="3212D463" w14:textId="77777777" w:rsidR="00993AB0" w:rsidRDefault="00993AB0"/>
    <w:p w14:paraId="176AB96D" w14:textId="77777777" w:rsidR="00993AB0" w:rsidRDefault="00993A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25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2020446" wp14:editId="326ACEA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A81AB7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852CCD"/>
    <w:multiLevelType w:val="hybridMultilevel"/>
    <w:tmpl w:val="0E60EC66"/>
    <w:lvl w:ilvl="0" w:tplc="AD24E50A">
      <w:start w:val="1"/>
      <w:numFmt w:val="bullet"/>
      <w:pStyle w:val="ResumeBullet"/>
      <w:lvlText w:val=""/>
      <w:lvlJc w:val="left"/>
      <w:pPr>
        <w:tabs>
          <w:tab w:val="num" w:pos="360"/>
        </w:tabs>
        <w:ind w:left="360" w:hanging="360"/>
      </w:pPr>
      <w:rPr>
        <w:rFonts w:ascii="Symbol" w:hAnsi="Symbol" w:hint="default"/>
      </w:rPr>
    </w:lvl>
    <w:lvl w:ilvl="1" w:tplc="3EEC2EFC">
      <w:start w:val="1"/>
      <w:numFmt w:val="bullet"/>
      <w:pStyle w:val="ResumeBullet2"/>
      <w:lvlText w:val=""/>
      <w:lvlJc w:val="left"/>
      <w:pPr>
        <w:tabs>
          <w:tab w:val="num" w:pos="720"/>
        </w:tabs>
        <w:ind w:left="720" w:hanging="360"/>
      </w:pPr>
      <w:rPr>
        <w:rFonts w:ascii="Symbol" w:hAnsi="Symbol" w:hint="default"/>
        <w:color w:val="auto"/>
      </w:rPr>
    </w:lvl>
    <w:lvl w:ilvl="2" w:tplc="DDD841A0">
      <w:start w:val="1"/>
      <w:numFmt w:val="bullet"/>
      <w:lvlText w:val=""/>
      <w:lvlJc w:val="left"/>
      <w:pPr>
        <w:tabs>
          <w:tab w:val="num" w:pos="1080"/>
        </w:tabs>
        <w:ind w:left="1080" w:hanging="360"/>
      </w:pPr>
      <w:rPr>
        <w:rFonts w:ascii="Wingdings" w:hAnsi="Wingdings" w:hint="default"/>
      </w:rPr>
    </w:lvl>
    <w:lvl w:ilvl="3" w:tplc="2780B6C0">
      <w:start w:val="1"/>
      <w:numFmt w:val="bullet"/>
      <w:lvlText w:val=""/>
      <w:lvlJc w:val="left"/>
      <w:pPr>
        <w:tabs>
          <w:tab w:val="num" w:pos="1440"/>
        </w:tabs>
        <w:ind w:left="1440" w:hanging="360"/>
      </w:pPr>
      <w:rPr>
        <w:rFonts w:ascii="Symbol" w:hAnsi="Symbol" w:hint="default"/>
      </w:rPr>
    </w:lvl>
    <w:lvl w:ilvl="4" w:tplc="6EB8EE36">
      <w:start w:val="1"/>
      <w:numFmt w:val="bullet"/>
      <w:lvlText w:val=""/>
      <w:lvlJc w:val="left"/>
      <w:pPr>
        <w:tabs>
          <w:tab w:val="num" w:pos="1800"/>
        </w:tabs>
        <w:ind w:left="1800" w:hanging="360"/>
      </w:pPr>
      <w:rPr>
        <w:rFonts w:ascii="Symbol" w:hAnsi="Symbol" w:hint="default"/>
      </w:rPr>
    </w:lvl>
    <w:lvl w:ilvl="5" w:tplc="153A9258">
      <w:start w:val="1"/>
      <w:numFmt w:val="bullet"/>
      <w:lvlText w:val=""/>
      <w:lvlJc w:val="left"/>
      <w:pPr>
        <w:tabs>
          <w:tab w:val="num" w:pos="2160"/>
        </w:tabs>
        <w:ind w:left="2160" w:hanging="360"/>
      </w:pPr>
      <w:rPr>
        <w:rFonts w:ascii="Wingdings" w:hAnsi="Wingdings" w:hint="default"/>
      </w:rPr>
    </w:lvl>
    <w:lvl w:ilvl="6" w:tplc="AF5E3AC6">
      <w:start w:val="1"/>
      <w:numFmt w:val="bullet"/>
      <w:lvlText w:val=""/>
      <w:lvlJc w:val="left"/>
      <w:pPr>
        <w:tabs>
          <w:tab w:val="num" w:pos="2520"/>
        </w:tabs>
        <w:ind w:left="2520" w:hanging="360"/>
      </w:pPr>
      <w:rPr>
        <w:rFonts w:ascii="Wingdings" w:hAnsi="Wingdings" w:hint="default"/>
      </w:rPr>
    </w:lvl>
    <w:lvl w:ilvl="7" w:tplc="13DC5720">
      <w:start w:val="1"/>
      <w:numFmt w:val="bullet"/>
      <w:lvlText w:val=""/>
      <w:lvlJc w:val="left"/>
      <w:pPr>
        <w:tabs>
          <w:tab w:val="num" w:pos="2880"/>
        </w:tabs>
        <w:ind w:left="2880" w:hanging="360"/>
      </w:pPr>
      <w:rPr>
        <w:rFonts w:ascii="Symbol" w:hAnsi="Symbol" w:hint="default"/>
      </w:rPr>
    </w:lvl>
    <w:lvl w:ilvl="8" w:tplc="ECF41566">
      <w:numFmt w:val="decimal"/>
      <w:lvlText w:val=""/>
      <w:lvlJc w:val="left"/>
      <w:pPr>
        <w:tabs>
          <w:tab w:val="num" w:pos="360"/>
        </w:tabs>
      </w:p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39"/>
    <w:rsid w:val="000001EF"/>
    <w:rsid w:val="00001397"/>
    <w:rsid w:val="00007322"/>
    <w:rsid w:val="00007728"/>
    <w:rsid w:val="00024584"/>
    <w:rsid w:val="00024730"/>
    <w:rsid w:val="000426E0"/>
    <w:rsid w:val="00055E95"/>
    <w:rsid w:val="0007021F"/>
    <w:rsid w:val="00096EC1"/>
    <w:rsid w:val="000A701B"/>
    <w:rsid w:val="000B2BA5"/>
    <w:rsid w:val="000B5A38"/>
    <w:rsid w:val="000D483A"/>
    <w:rsid w:val="000F2F8C"/>
    <w:rsid w:val="0010006E"/>
    <w:rsid w:val="001045A8"/>
    <w:rsid w:val="00114A91"/>
    <w:rsid w:val="0012582C"/>
    <w:rsid w:val="001427E1"/>
    <w:rsid w:val="00163668"/>
    <w:rsid w:val="00171566"/>
    <w:rsid w:val="00174676"/>
    <w:rsid w:val="001755A8"/>
    <w:rsid w:val="00184014"/>
    <w:rsid w:val="00192008"/>
    <w:rsid w:val="001C0E68"/>
    <w:rsid w:val="001C4B6F"/>
    <w:rsid w:val="001D0BF1"/>
    <w:rsid w:val="001E3120"/>
    <w:rsid w:val="001E5625"/>
    <w:rsid w:val="001E7E0C"/>
    <w:rsid w:val="001F0BB0"/>
    <w:rsid w:val="001F4E6D"/>
    <w:rsid w:val="001F6140"/>
    <w:rsid w:val="00203573"/>
    <w:rsid w:val="00204071"/>
    <w:rsid w:val="0020597D"/>
    <w:rsid w:val="00213B4C"/>
    <w:rsid w:val="00222BC4"/>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52D8"/>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2D57"/>
    <w:rsid w:val="00416B25"/>
    <w:rsid w:val="00420592"/>
    <w:rsid w:val="004319E0"/>
    <w:rsid w:val="00437E8C"/>
    <w:rsid w:val="00440225"/>
    <w:rsid w:val="004726BC"/>
    <w:rsid w:val="00474105"/>
    <w:rsid w:val="00480E6E"/>
    <w:rsid w:val="00481CA6"/>
    <w:rsid w:val="00486277"/>
    <w:rsid w:val="00494CF6"/>
    <w:rsid w:val="00495F8D"/>
    <w:rsid w:val="004A1FAE"/>
    <w:rsid w:val="004A32FF"/>
    <w:rsid w:val="004B06EB"/>
    <w:rsid w:val="004B6AD0"/>
    <w:rsid w:val="004C2D5D"/>
    <w:rsid w:val="004C33E1"/>
    <w:rsid w:val="004E01EB"/>
    <w:rsid w:val="004E2794"/>
    <w:rsid w:val="00510392"/>
    <w:rsid w:val="00512C25"/>
    <w:rsid w:val="00513E2A"/>
    <w:rsid w:val="00541C8C"/>
    <w:rsid w:val="00554245"/>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5FE9"/>
    <w:rsid w:val="006618E9"/>
    <w:rsid w:val="0068194B"/>
    <w:rsid w:val="00692703"/>
    <w:rsid w:val="006A1962"/>
    <w:rsid w:val="006B5D48"/>
    <w:rsid w:val="006B7D7B"/>
    <w:rsid w:val="006C1A5E"/>
    <w:rsid w:val="006E1507"/>
    <w:rsid w:val="00702A3B"/>
    <w:rsid w:val="00707BC9"/>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038A5"/>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3AB0"/>
    <w:rsid w:val="009A44CE"/>
    <w:rsid w:val="009C4DFC"/>
    <w:rsid w:val="009D44F8"/>
    <w:rsid w:val="009E3160"/>
    <w:rsid w:val="009F220C"/>
    <w:rsid w:val="009F3B05"/>
    <w:rsid w:val="009F4931"/>
    <w:rsid w:val="009F57A9"/>
    <w:rsid w:val="00A12A39"/>
    <w:rsid w:val="00A14534"/>
    <w:rsid w:val="00A16DAA"/>
    <w:rsid w:val="00A24162"/>
    <w:rsid w:val="00A25023"/>
    <w:rsid w:val="00A270EA"/>
    <w:rsid w:val="00A32305"/>
    <w:rsid w:val="00A34BA2"/>
    <w:rsid w:val="00A350C0"/>
    <w:rsid w:val="00A36F27"/>
    <w:rsid w:val="00A42E32"/>
    <w:rsid w:val="00A46E63"/>
    <w:rsid w:val="00A51DC5"/>
    <w:rsid w:val="00A53DE1"/>
    <w:rsid w:val="00A615E1"/>
    <w:rsid w:val="00A64EE4"/>
    <w:rsid w:val="00A755E8"/>
    <w:rsid w:val="00A87255"/>
    <w:rsid w:val="00A93A5D"/>
    <w:rsid w:val="00AB32F8"/>
    <w:rsid w:val="00AB610B"/>
    <w:rsid w:val="00AD360E"/>
    <w:rsid w:val="00AD40FB"/>
    <w:rsid w:val="00AD782D"/>
    <w:rsid w:val="00AE7650"/>
    <w:rsid w:val="00B01FFE"/>
    <w:rsid w:val="00B05C90"/>
    <w:rsid w:val="00B10EBE"/>
    <w:rsid w:val="00B236F1"/>
    <w:rsid w:val="00B2738A"/>
    <w:rsid w:val="00B50F99"/>
    <w:rsid w:val="00B51D1B"/>
    <w:rsid w:val="00B540F4"/>
    <w:rsid w:val="00B60FD0"/>
    <w:rsid w:val="00B622DF"/>
    <w:rsid w:val="00B6332A"/>
    <w:rsid w:val="00B81760"/>
    <w:rsid w:val="00B8494C"/>
    <w:rsid w:val="00BA1546"/>
    <w:rsid w:val="00BB4E51"/>
    <w:rsid w:val="00BD431F"/>
    <w:rsid w:val="00BE423E"/>
    <w:rsid w:val="00BF61AC"/>
    <w:rsid w:val="00C113EC"/>
    <w:rsid w:val="00C446E5"/>
    <w:rsid w:val="00C47FA6"/>
    <w:rsid w:val="00C57FC6"/>
    <w:rsid w:val="00C66A7D"/>
    <w:rsid w:val="00C779DA"/>
    <w:rsid w:val="00C814F7"/>
    <w:rsid w:val="00CA4B4D"/>
    <w:rsid w:val="00CB35C3"/>
    <w:rsid w:val="00CD323D"/>
    <w:rsid w:val="00CE0AC7"/>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1813"/>
    <w:rsid w:val="00EF51D9"/>
    <w:rsid w:val="00F130DD"/>
    <w:rsid w:val="00F24884"/>
    <w:rsid w:val="00F476C4"/>
    <w:rsid w:val="00F61DF9"/>
    <w:rsid w:val="00F664E5"/>
    <w:rsid w:val="00F81960"/>
    <w:rsid w:val="00F8769D"/>
    <w:rsid w:val="00F9350C"/>
    <w:rsid w:val="00F94EB5"/>
    <w:rsid w:val="00F9624D"/>
    <w:rsid w:val="00FA0ACE"/>
    <w:rsid w:val="00FB31C1"/>
    <w:rsid w:val="00FB58F2"/>
    <w:rsid w:val="00FB7F7A"/>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BB422"/>
  <w15:chartTrackingRefBased/>
  <w15:docId w15:val="{F8F5F085-D7C8-644A-BDFC-2AF0D143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ResumeBody">
    <w:name w:val="Resume Body"/>
    <w:basedOn w:val="Normal"/>
    <w:rsid w:val="00A12A39"/>
    <w:pPr>
      <w:spacing w:before="60"/>
      <w:jc w:val="both"/>
    </w:pPr>
    <w:rPr>
      <w:rFonts w:ascii="Times New Roman" w:eastAsia="Times New Roman" w:hAnsi="Times New Roman"/>
      <w:color w:val="auto"/>
      <w:sz w:val="20"/>
      <w:szCs w:val="24"/>
    </w:rPr>
  </w:style>
  <w:style w:type="paragraph" w:customStyle="1" w:styleId="ResumeBullet">
    <w:name w:val="Resume Bullet"/>
    <w:basedOn w:val="Normal"/>
    <w:next w:val="ResumeBullet2"/>
    <w:rsid w:val="00A12A39"/>
    <w:pPr>
      <w:keepLines/>
      <w:widowControl w:val="0"/>
      <w:numPr>
        <w:numId w:val="14"/>
      </w:numPr>
      <w:spacing w:before="60"/>
      <w:jc w:val="both"/>
    </w:pPr>
    <w:rPr>
      <w:rFonts w:ascii="Times New Roman" w:eastAsia="Times New Roman" w:hAnsi="Times New Roman"/>
      <w:color w:val="auto"/>
      <w:sz w:val="20"/>
      <w:szCs w:val="24"/>
    </w:rPr>
  </w:style>
  <w:style w:type="paragraph" w:customStyle="1" w:styleId="ResumeBullet2">
    <w:name w:val="Resume Bullet 2"/>
    <w:rsid w:val="00A12A39"/>
    <w:pPr>
      <w:numPr>
        <w:ilvl w:val="1"/>
        <w:numId w:val="14"/>
      </w:numPr>
      <w:spacing w:after="200" w:line="276" w:lineRule="auto"/>
      <w:jc w:val="both"/>
    </w:pPr>
    <w:rPr>
      <w:rFonts w:ascii="Times New Roman" w:eastAsia="Times New Roman" w:hAnsi="Times New Roman"/>
      <w:noProof/>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hunter/Library/Containers/com.microsoft.Word/Data/Library/Application%20Support/Microsoft/Office/16.0/DTS/Search/%7b087FCF98-8612-B443-9107-4FE85CB61939%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47B6163E232C49BDAF38C5516D6AB3"/>
        <w:category>
          <w:name w:val="General"/>
          <w:gallery w:val="placeholder"/>
        </w:category>
        <w:types>
          <w:type w:val="bbPlcHdr"/>
        </w:types>
        <w:behaviors>
          <w:behavior w:val="content"/>
        </w:behaviors>
        <w:guid w:val="{42C07A07-36EF-E244-AE2E-08FFCC88DE0A}"/>
      </w:docPartPr>
      <w:docPartBody>
        <w:p w:rsidR="00C24582" w:rsidRDefault="00807B48">
          <w:pPr>
            <w:pStyle w:val="1547B6163E232C49BDAF38C5516D6AB3"/>
          </w:pPr>
          <w:r w:rsidRPr="00CF1A49">
            <w:t>Experience</w:t>
          </w:r>
        </w:p>
      </w:docPartBody>
    </w:docPart>
    <w:docPart>
      <w:docPartPr>
        <w:name w:val="B7CF1FD96B45BD4F9FE5B273E097FE55"/>
        <w:category>
          <w:name w:val="General"/>
          <w:gallery w:val="placeholder"/>
        </w:category>
        <w:types>
          <w:type w:val="bbPlcHdr"/>
        </w:types>
        <w:behaviors>
          <w:behavior w:val="content"/>
        </w:behaviors>
        <w:guid w:val="{21DE81DD-2476-8843-A27E-C59E75F79DB9}"/>
      </w:docPartPr>
      <w:docPartBody>
        <w:p w:rsidR="00C24582" w:rsidRDefault="00807B48">
          <w:pPr>
            <w:pStyle w:val="B7CF1FD96B45BD4F9FE5B273E097FE55"/>
          </w:pPr>
          <w:r w:rsidRPr="00CF1A49">
            <w:t>Skills</w:t>
          </w:r>
        </w:p>
      </w:docPartBody>
    </w:docPart>
    <w:docPart>
      <w:docPartPr>
        <w:name w:val="807C9036F09F8544990C0D9BBF13FEFF"/>
        <w:category>
          <w:name w:val="General"/>
          <w:gallery w:val="placeholder"/>
        </w:category>
        <w:types>
          <w:type w:val="bbPlcHdr"/>
        </w:types>
        <w:behaviors>
          <w:behavior w:val="content"/>
        </w:behaviors>
        <w:guid w:val="{C0C8552A-DB41-284A-8722-952C04E45ECF}"/>
      </w:docPartPr>
      <w:docPartBody>
        <w:p w:rsidR="00C24582" w:rsidRDefault="00807B48">
          <w:pPr>
            <w:pStyle w:val="807C9036F09F8544990C0D9BBF13FEFF"/>
          </w:pPr>
          <w:r w:rsidRPr="00CF1A49">
            <w:t>Activities</w:t>
          </w:r>
        </w:p>
      </w:docPartBody>
    </w:docPart>
    <w:docPart>
      <w:docPartPr>
        <w:name w:val="AAC7ECDD0DEB6F48874D5EA0761D6218"/>
        <w:category>
          <w:name w:val="General"/>
          <w:gallery w:val="placeholder"/>
        </w:category>
        <w:types>
          <w:type w:val="bbPlcHdr"/>
        </w:types>
        <w:behaviors>
          <w:behavior w:val="content"/>
        </w:behaviors>
        <w:guid w:val="{A6876F9C-F535-DB45-9FA8-71EF255EC688}"/>
      </w:docPartPr>
      <w:docPartBody>
        <w:p w:rsidR="00900F26" w:rsidRDefault="00C17539" w:rsidP="00C17539">
          <w:pPr>
            <w:pStyle w:val="AAC7ECDD0DEB6F48874D5EA0761D6218"/>
          </w:pPr>
          <w:r w:rsidRPr="00CF1A49">
            <w:t>·</w:t>
          </w:r>
        </w:p>
      </w:docPartBody>
    </w:docPart>
    <w:docPart>
      <w:docPartPr>
        <w:name w:val="B53E1C7C84040644AEB29254874E309C"/>
        <w:category>
          <w:name w:val="General"/>
          <w:gallery w:val="placeholder"/>
        </w:category>
        <w:types>
          <w:type w:val="bbPlcHdr"/>
        </w:types>
        <w:behaviors>
          <w:behavior w:val="content"/>
        </w:behaviors>
        <w:guid w:val="{5A904050-722A-4F4B-B38F-CA372852BD35}"/>
      </w:docPartPr>
      <w:docPartBody>
        <w:p w:rsidR="00900F26" w:rsidRDefault="00C17539" w:rsidP="00C17539">
          <w:pPr>
            <w:pStyle w:val="B53E1C7C84040644AEB29254874E309C"/>
          </w:pPr>
          <w:r w:rsidRPr="00CF1A49">
            <w:t>·</w:t>
          </w:r>
        </w:p>
      </w:docPartBody>
    </w:docPart>
    <w:docPart>
      <w:docPartPr>
        <w:name w:val="2B3EDE1A18AFDB46A49A2CDA62CC4C6A"/>
        <w:category>
          <w:name w:val="General"/>
          <w:gallery w:val="placeholder"/>
        </w:category>
        <w:types>
          <w:type w:val="bbPlcHdr"/>
        </w:types>
        <w:behaviors>
          <w:behavior w:val="content"/>
        </w:behaviors>
        <w:guid w:val="{0C6598CD-1E56-C74B-B8AE-CF594C42E27E}"/>
      </w:docPartPr>
      <w:docPartBody>
        <w:p w:rsidR="00900F26" w:rsidRDefault="00C17539" w:rsidP="00C17539">
          <w:pPr>
            <w:pStyle w:val="2B3EDE1A18AFDB46A49A2CDA62CC4C6A"/>
          </w:pPr>
          <w:r w:rsidRPr="00CF1A49">
            <w:t>LinkedIn Profile</w:t>
          </w:r>
        </w:p>
      </w:docPartBody>
    </w:docPart>
    <w:docPart>
      <w:docPartPr>
        <w:name w:val="47E3DF39C0C91C4E8942EB25146A5D90"/>
        <w:category>
          <w:name w:val="General"/>
          <w:gallery w:val="placeholder"/>
        </w:category>
        <w:types>
          <w:type w:val="bbPlcHdr"/>
        </w:types>
        <w:behaviors>
          <w:behavior w:val="content"/>
        </w:behaviors>
        <w:guid w:val="{1E9EF895-CFF8-A543-B4CC-1446DB393534}"/>
      </w:docPartPr>
      <w:docPartBody>
        <w:p w:rsidR="00900F26" w:rsidRDefault="00C17539" w:rsidP="00C17539">
          <w:pPr>
            <w:pStyle w:val="47E3DF39C0C91C4E8942EB25146A5D9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C8"/>
    <w:rsid w:val="000336B4"/>
    <w:rsid w:val="002D4930"/>
    <w:rsid w:val="00395912"/>
    <w:rsid w:val="005C69C8"/>
    <w:rsid w:val="00807B48"/>
    <w:rsid w:val="00900F26"/>
    <w:rsid w:val="00B942A4"/>
    <w:rsid w:val="00BF03E9"/>
    <w:rsid w:val="00C17539"/>
    <w:rsid w:val="00C24582"/>
    <w:rsid w:val="00F6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613190E8BFF44983DD83F9323F2326">
    <w:name w:val="3D613190E8BFF44983DD83F9323F2326"/>
  </w:style>
  <w:style w:type="character" w:styleId="IntenseEmphasis">
    <w:name w:val="Intense Emphasis"/>
    <w:basedOn w:val="DefaultParagraphFont"/>
    <w:uiPriority w:val="2"/>
    <w:rPr>
      <w:b/>
      <w:iCs/>
      <w:color w:val="262626" w:themeColor="text1" w:themeTint="D9"/>
    </w:rPr>
  </w:style>
  <w:style w:type="paragraph" w:customStyle="1" w:styleId="2E77EA1F1893F74F89BBA5CBD4C2D9D8">
    <w:name w:val="2E77EA1F1893F74F89BBA5CBD4C2D9D8"/>
  </w:style>
  <w:style w:type="paragraph" w:customStyle="1" w:styleId="0FCCA91049DF33449101E2F2E559FFB3">
    <w:name w:val="0FCCA91049DF33449101E2F2E559FFB3"/>
  </w:style>
  <w:style w:type="paragraph" w:customStyle="1" w:styleId="56707EF70732E243A12F84C5E9646711">
    <w:name w:val="56707EF70732E243A12F84C5E9646711"/>
  </w:style>
  <w:style w:type="paragraph" w:customStyle="1" w:styleId="BCE28C7940F42C4281DD3EE3B4ADD5D4">
    <w:name w:val="BCE28C7940F42C4281DD3EE3B4ADD5D4"/>
  </w:style>
  <w:style w:type="paragraph" w:customStyle="1" w:styleId="812DC767F7FE1C4983707886810E3B16">
    <w:name w:val="812DC767F7FE1C4983707886810E3B16"/>
  </w:style>
  <w:style w:type="paragraph" w:customStyle="1" w:styleId="2CD734C6FD65C04C96D71DE7F9A69B04">
    <w:name w:val="2CD734C6FD65C04C96D71DE7F9A69B04"/>
  </w:style>
  <w:style w:type="paragraph" w:customStyle="1" w:styleId="A2A5A20E0C50724DBD29B4D01B27BA39">
    <w:name w:val="A2A5A20E0C50724DBD29B4D01B27BA39"/>
  </w:style>
  <w:style w:type="paragraph" w:customStyle="1" w:styleId="E788F3A7E9F5CD4EA54DD9A1DF8D5026">
    <w:name w:val="E788F3A7E9F5CD4EA54DD9A1DF8D5026"/>
  </w:style>
  <w:style w:type="paragraph" w:customStyle="1" w:styleId="FCAB234BC229D147AB408BEA588CB81A">
    <w:name w:val="FCAB234BC229D147AB408BEA588CB81A"/>
  </w:style>
  <w:style w:type="paragraph" w:customStyle="1" w:styleId="D5C2B7BA0677674BBFAC80D4FADB975A">
    <w:name w:val="D5C2B7BA0677674BBFAC80D4FADB975A"/>
  </w:style>
  <w:style w:type="paragraph" w:customStyle="1" w:styleId="1547B6163E232C49BDAF38C5516D6AB3">
    <w:name w:val="1547B6163E232C49BDAF38C5516D6AB3"/>
  </w:style>
  <w:style w:type="paragraph" w:customStyle="1" w:styleId="A0CFEB7C76EA5745AAF42ABDDB00B564">
    <w:name w:val="A0CFEB7C76EA5745AAF42ABDDB00B564"/>
  </w:style>
  <w:style w:type="paragraph" w:customStyle="1" w:styleId="69D3B9D8C2180B40BF992B337183215E">
    <w:name w:val="69D3B9D8C2180B40BF992B337183215E"/>
  </w:style>
  <w:style w:type="paragraph" w:customStyle="1" w:styleId="23656F7D4833434086B31E04F58ECBF8">
    <w:name w:val="23656F7D4833434086B31E04F58ECBF8"/>
  </w:style>
  <w:style w:type="character" w:styleId="SubtleReference">
    <w:name w:val="Subtle Reference"/>
    <w:basedOn w:val="DefaultParagraphFont"/>
    <w:uiPriority w:val="10"/>
    <w:qFormat/>
    <w:rPr>
      <w:b/>
      <w:caps w:val="0"/>
      <w:smallCaps/>
      <w:color w:val="595959" w:themeColor="text1" w:themeTint="A6"/>
    </w:rPr>
  </w:style>
  <w:style w:type="paragraph" w:customStyle="1" w:styleId="57307FF78079AB42B97B5EC48233771E">
    <w:name w:val="57307FF78079AB42B97B5EC48233771E"/>
  </w:style>
  <w:style w:type="paragraph" w:customStyle="1" w:styleId="BA972370343ABE46B3C8519F7E94D81D">
    <w:name w:val="BA972370343ABE46B3C8519F7E94D81D"/>
  </w:style>
  <w:style w:type="paragraph" w:customStyle="1" w:styleId="5078E2C8C9A9F245AF6ED30B3CE38F48">
    <w:name w:val="5078E2C8C9A9F245AF6ED30B3CE38F48"/>
  </w:style>
  <w:style w:type="paragraph" w:customStyle="1" w:styleId="07AEBF7905924844867C8A884F88C12A">
    <w:name w:val="07AEBF7905924844867C8A884F88C12A"/>
  </w:style>
  <w:style w:type="paragraph" w:customStyle="1" w:styleId="68AB3B3CBB7AC145961067D5495B7ECE">
    <w:name w:val="68AB3B3CBB7AC145961067D5495B7ECE"/>
  </w:style>
  <w:style w:type="paragraph" w:customStyle="1" w:styleId="8F04E6FDDD15C14F87AA4A33EE0157AA">
    <w:name w:val="8F04E6FDDD15C14F87AA4A33EE0157AA"/>
  </w:style>
  <w:style w:type="paragraph" w:customStyle="1" w:styleId="B604107E28A294408A73D4469AFB593D">
    <w:name w:val="B604107E28A294408A73D4469AFB593D"/>
  </w:style>
  <w:style w:type="paragraph" w:customStyle="1" w:styleId="53C19E2A6F5CC540BA10216497800A19">
    <w:name w:val="53C19E2A6F5CC540BA10216497800A19"/>
  </w:style>
  <w:style w:type="paragraph" w:customStyle="1" w:styleId="E3CA6D3B507F1E43BC053802CFFD88C4">
    <w:name w:val="E3CA6D3B507F1E43BC053802CFFD88C4"/>
  </w:style>
  <w:style w:type="paragraph" w:customStyle="1" w:styleId="E5F9621669E41A48AFCFFAB83CE98837">
    <w:name w:val="E5F9621669E41A48AFCFFAB83CE98837"/>
  </w:style>
  <w:style w:type="paragraph" w:customStyle="1" w:styleId="4E813301F122B348A71E6A2735EC071B">
    <w:name w:val="4E813301F122B348A71E6A2735EC071B"/>
  </w:style>
  <w:style w:type="paragraph" w:customStyle="1" w:styleId="5FD8A07E0E690E45B22107750EB7EDCF">
    <w:name w:val="5FD8A07E0E690E45B22107750EB7EDCF"/>
  </w:style>
  <w:style w:type="paragraph" w:customStyle="1" w:styleId="57A1A25596C86647B6225CB4B83E69C7">
    <w:name w:val="57A1A25596C86647B6225CB4B83E69C7"/>
  </w:style>
  <w:style w:type="paragraph" w:customStyle="1" w:styleId="880B6D6D24B30948A6BABD3FA805CF5C">
    <w:name w:val="880B6D6D24B30948A6BABD3FA805CF5C"/>
  </w:style>
  <w:style w:type="paragraph" w:customStyle="1" w:styleId="A354DD6C722B5D45B288436F6A471B66">
    <w:name w:val="A354DD6C722B5D45B288436F6A471B66"/>
  </w:style>
  <w:style w:type="paragraph" w:customStyle="1" w:styleId="08E7A860CF4CED44920B0E6CEACBAAD6">
    <w:name w:val="08E7A860CF4CED44920B0E6CEACBAAD6"/>
  </w:style>
  <w:style w:type="paragraph" w:customStyle="1" w:styleId="35AD3CBCEDD3C846BF49F9DC41741F1C">
    <w:name w:val="35AD3CBCEDD3C846BF49F9DC41741F1C"/>
  </w:style>
  <w:style w:type="paragraph" w:customStyle="1" w:styleId="3A7CBD4C9037834EB40D4D827C467469">
    <w:name w:val="3A7CBD4C9037834EB40D4D827C467469"/>
  </w:style>
  <w:style w:type="paragraph" w:customStyle="1" w:styleId="B7CF1FD96B45BD4F9FE5B273E097FE55">
    <w:name w:val="B7CF1FD96B45BD4F9FE5B273E097FE55"/>
  </w:style>
  <w:style w:type="paragraph" w:customStyle="1" w:styleId="7B0610A47C80554E9E73C6E6ED4A8B56">
    <w:name w:val="7B0610A47C80554E9E73C6E6ED4A8B56"/>
  </w:style>
  <w:style w:type="paragraph" w:customStyle="1" w:styleId="D7309EB2A4F52243AB43083371C6F9B0">
    <w:name w:val="D7309EB2A4F52243AB43083371C6F9B0"/>
  </w:style>
  <w:style w:type="paragraph" w:customStyle="1" w:styleId="EB2F9AEFD53A994BAFB7DF628618407E">
    <w:name w:val="EB2F9AEFD53A994BAFB7DF628618407E"/>
  </w:style>
  <w:style w:type="paragraph" w:customStyle="1" w:styleId="ABB8A274234E4E4D9DF3B6FDD08230E0">
    <w:name w:val="ABB8A274234E4E4D9DF3B6FDD08230E0"/>
  </w:style>
  <w:style w:type="paragraph" w:customStyle="1" w:styleId="18906965568AF3429E96A66F0F7ABE78">
    <w:name w:val="18906965568AF3429E96A66F0F7ABE78"/>
  </w:style>
  <w:style w:type="paragraph" w:customStyle="1" w:styleId="807C9036F09F8544990C0D9BBF13FEFF">
    <w:name w:val="807C9036F09F8544990C0D9BBF13FEFF"/>
  </w:style>
  <w:style w:type="paragraph" w:customStyle="1" w:styleId="E58E22DD922B294DAD2C417649C99946">
    <w:name w:val="E58E22DD922B294DAD2C417649C99946"/>
  </w:style>
  <w:style w:type="paragraph" w:customStyle="1" w:styleId="CFDDC4C1BFDBE6408316CEC24134D3F6">
    <w:name w:val="CFDDC4C1BFDBE6408316CEC24134D3F6"/>
    <w:rsid w:val="005C69C8"/>
  </w:style>
  <w:style w:type="paragraph" w:customStyle="1" w:styleId="5D2A89D090D045478299FBE23D79B509">
    <w:name w:val="5D2A89D090D045478299FBE23D79B509"/>
    <w:rsid w:val="005C69C8"/>
  </w:style>
  <w:style w:type="paragraph" w:customStyle="1" w:styleId="13B413ED8C861D4591B3FD42CE9CFB9A">
    <w:name w:val="13B413ED8C861D4591B3FD42CE9CFB9A"/>
    <w:rsid w:val="005C69C8"/>
  </w:style>
  <w:style w:type="paragraph" w:customStyle="1" w:styleId="1040E7B8A3B57F498A2CBDF971F9B8CE">
    <w:name w:val="1040E7B8A3B57F498A2CBDF971F9B8CE"/>
    <w:rsid w:val="005C69C8"/>
  </w:style>
  <w:style w:type="paragraph" w:customStyle="1" w:styleId="AAC7ECDD0DEB6F48874D5EA0761D6218">
    <w:name w:val="AAC7ECDD0DEB6F48874D5EA0761D6218"/>
    <w:rsid w:val="00C17539"/>
  </w:style>
  <w:style w:type="paragraph" w:customStyle="1" w:styleId="B53E1C7C84040644AEB29254874E309C">
    <w:name w:val="B53E1C7C84040644AEB29254874E309C"/>
    <w:rsid w:val="00C17539"/>
  </w:style>
  <w:style w:type="paragraph" w:customStyle="1" w:styleId="2B3EDE1A18AFDB46A49A2CDA62CC4C6A">
    <w:name w:val="2B3EDE1A18AFDB46A49A2CDA62CC4C6A"/>
    <w:rsid w:val="00C17539"/>
  </w:style>
  <w:style w:type="paragraph" w:customStyle="1" w:styleId="47E3DF39C0C91C4E8942EB25146A5D90">
    <w:name w:val="47E3DF39C0C91C4E8942EB25146A5D90"/>
    <w:rsid w:val="00C17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{087FCF98-8612-B443-9107-4FE85CB61939}tf16402488.dotx</Template>
  <TotalTime>6</TotalTime>
  <Pages>1</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2021-11-09T23:30:00Z</dcterms:created>
  <dcterms:modified xsi:type="dcterms:W3CDTF">2021-11-10T00:09:00Z</dcterms:modified>
  <cp:category/>
</cp:coreProperties>
</file>