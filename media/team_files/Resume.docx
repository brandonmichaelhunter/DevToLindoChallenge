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417"/>
        <w:gridCol w:w="6360"/>
        <w:gridCol w:w="403"/>
        <w:gridCol w:w="616"/>
      </w:tblGrid>
      <w:tr w:rsidR="00F91753" w:rsidRPr="00320ECB" w14:paraId="42D73EA8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341FD" w14:textId="77777777" w:rsidR="00F91753" w:rsidRPr="00173B36" w:rsidRDefault="00F91753" w:rsidP="00320ECB"/>
        </w:tc>
      </w:tr>
      <w:tr w:rsidR="00392B24" w:rsidRPr="00320ECB" w14:paraId="3355F4B8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B9244" w14:textId="77777777"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70F5F" w14:textId="77777777"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59317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8C28F" w14:textId="77777777"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C9C53" w14:textId="77777777" w:rsidR="00F91753" w:rsidRPr="00173B36" w:rsidRDefault="00F91753" w:rsidP="005A3E0B"/>
        </w:tc>
      </w:tr>
      <w:tr w:rsidR="00392B24" w:rsidRPr="00320ECB" w14:paraId="24691555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A0526" w14:textId="77777777"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42F2A" w14:textId="77777777"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52261D" w14:textId="77777777"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7A3F943F" wp14:editId="74271FF5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8530EC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&#13;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392B24">
              <w:t>Brandon Hunter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01E993" wp14:editId="106A71B7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9E0B7C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&#13;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3D8D07CB" w14:textId="77777777" w:rsidR="00B62B99" w:rsidRPr="00173B36" w:rsidRDefault="00392B24" w:rsidP="005A3E0B">
            <w:pPr>
              <w:pStyle w:val="Subtitle"/>
            </w:pPr>
            <w:r>
              <w:t>Senior IT consultant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0C7E4" w14:textId="77777777"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16B2B" w14:textId="77777777" w:rsidR="00F91753" w:rsidRPr="00173B36" w:rsidRDefault="00F91753" w:rsidP="005A3E0B"/>
        </w:tc>
      </w:tr>
      <w:tr w:rsidR="00392B24" w:rsidRPr="00320ECB" w14:paraId="3256B27E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42702" w14:textId="77777777"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95C5C" w14:textId="77777777"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8E6CD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B14D8" w14:textId="77777777"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BA285" w14:textId="77777777" w:rsidR="004A4C74" w:rsidRPr="00173B36" w:rsidRDefault="004A4C74" w:rsidP="005A3E0B"/>
        </w:tc>
      </w:tr>
      <w:tr w:rsidR="00F91753" w:rsidRPr="00320ECB" w14:paraId="7D5F9271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A4E03" w14:textId="77777777" w:rsidR="00F91753" w:rsidRPr="00173B36" w:rsidRDefault="00F91753" w:rsidP="005A3E0B"/>
        </w:tc>
      </w:tr>
      <w:tr w:rsidR="00686284" w:rsidRPr="00320ECB" w14:paraId="706E56B2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5ADAABE24C74EC4DB8FE7D7BC9B5A212"/>
              </w:placeholder>
              <w:temporary/>
              <w:showingPlcHdr/>
              <w15:appearance w15:val="hidden"/>
            </w:sdtPr>
            <w:sdtEndPr/>
            <w:sdtContent>
              <w:p w14:paraId="5681F295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52442FF2" w14:textId="77777777" w:rsidR="003E1692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E992DA1" wp14:editId="35786383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F632FB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CF02D62" w14:textId="77777777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668E7340" wp14:editId="01E85637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392B24">
              <w:t>724-914-1738</w:t>
            </w:r>
          </w:p>
          <w:p w14:paraId="4509D39B" w14:textId="77777777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4940280A" wp14:editId="3D4CD9FB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sdt>
              <w:sdtPr>
                <w:id w:val="-249421876"/>
                <w:placeholder>
                  <w:docPart w:val="FA738B4BD1A4AA4C94A566F0445D95B5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173B36">
                  <w:t>mira_karlsson</w:t>
                </w:r>
              </w:sdtContent>
            </w:sdt>
          </w:p>
          <w:p w14:paraId="2507B455" w14:textId="77777777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48535490" wp14:editId="3FE0051C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392B24" w:rsidRPr="00392B24">
              <w:rPr>
                <w:sz w:val="20"/>
                <w:szCs w:val="20"/>
              </w:rPr>
              <w:t>brandonmichaelhunter@live.com</w:t>
            </w:r>
          </w:p>
          <w:p w14:paraId="339DDE3F" w14:textId="77777777" w:rsidR="00686284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1030D320" wp14:editId="3C201ED5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sdt>
              <w:sdtPr>
                <w:id w:val="-684441423"/>
                <w:placeholder>
                  <w:docPart w:val="41D3C34DEBF162498A5401C9FA4DECCF"/>
                </w:placeholder>
                <w:temporary/>
                <w:showingPlcHdr/>
                <w15:appearance w15:val="hidden"/>
              </w:sdtPr>
              <w:sdtEndPr/>
              <w:sdtContent>
                <w:r w:rsidR="00FF673C" w:rsidRPr="00173B36">
                  <w:t>www.example.com</w:t>
                </w:r>
              </w:sdtContent>
            </w:sdt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1024784583E2DC499AF43C34BA91B7DD"/>
              </w:placeholder>
              <w:temporary/>
              <w:showingPlcHdr/>
              <w15:appearance w15:val="hidden"/>
            </w:sdtPr>
            <w:sdtEndPr/>
            <w:sdtContent>
              <w:p w14:paraId="4A63E7A9" w14:textId="77777777"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14:paraId="75BB10E3" w14:textId="77777777"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74BB1AA" wp14:editId="6DEB89E4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11254F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BB52D7F" w14:textId="52BA91F7" w:rsidR="00686284" w:rsidRDefault="00562BDB" w:rsidP="00B54AD3">
            <w:r>
              <w:t xml:space="preserve">As an IT consultant, I </w:t>
            </w:r>
            <w:r w:rsidR="00C971ED">
              <w:t>specialize</w:t>
            </w:r>
            <w:r>
              <w:t xml:space="preserve"> in the design, development and deployment of innovative solutions using Microsoft </w:t>
            </w:r>
            <w:r w:rsidR="00C971ED">
              <w:t xml:space="preserve">related </w:t>
            </w:r>
            <w:r>
              <w:t>products, such as SharePoint, ASP.NET, PowerShell</w:t>
            </w:r>
            <w:r w:rsidR="00C971ED">
              <w:t>, Azure and Azure DevOps</w:t>
            </w:r>
            <w:r>
              <w:t xml:space="preserve">. With 15 years of professional IT experience I have developed web and mobile based solutions for various vertical and horizontal industries. My specific interests are in </w:t>
            </w:r>
            <w:r w:rsidR="00C971ED">
              <w:t>cloud-based development</w:t>
            </w:r>
            <w:r>
              <w:t xml:space="preserve">, </w:t>
            </w:r>
            <w:r w:rsidR="00C971ED">
              <w:t>website development and CI\CD solutions.</w:t>
            </w:r>
          </w:p>
          <w:p w14:paraId="75B7F0BC" w14:textId="77777777" w:rsidR="00562BDB" w:rsidRDefault="00562BDB" w:rsidP="00B54AD3"/>
          <w:p w14:paraId="2483D425" w14:textId="6C7CA52A" w:rsidR="00562BDB" w:rsidRPr="00173B36" w:rsidRDefault="00562BDB" w:rsidP="00B54AD3">
            <w:r>
              <w:t xml:space="preserve">In </w:t>
            </w:r>
            <w:r w:rsidR="00C971ED">
              <w:t>addition,</w:t>
            </w:r>
            <w:r>
              <w:t xml:space="preserve"> developing solutions using Microsoft products, I have a passion for using Python, </w:t>
            </w:r>
            <w:r w:rsidR="00044ADB">
              <w:t>Elasticsearch</w:t>
            </w:r>
            <w:r>
              <w:t>, and IOT.</w:t>
            </w:r>
          </w:p>
        </w:tc>
      </w:tr>
      <w:tr w:rsidR="00F716E1" w:rsidRPr="00320ECB" w14:paraId="03E53C77" w14:textId="77777777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AFB2FCF224BE814D9F27102F67FC8187"/>
              </w:placeholder>
              <w:temporary/>
              <w:showingPlcHdr/>
              <w15:appearance w15:val="hidden"/>
            </w:sdtPr>
            <w:sdtEndPr/>
            <w:sdtContent>
              <w:p w14:paraId="5400E0E6" w14:textId="77777777"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14:paraId="40C0C9AC" w14:textId="77777777"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015E672" wp14:editId="63364534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558F41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059776" w14:textId="77777777" w:rsidR="00392B24" w:rsidRDefault="00392B24" w:rsidP="00392B24">
            <w:pPr>
              <w:pStyle w:val="ListParagraph"/>
            </w:pPr>
            <w:r>
              <w:t>vb, c#, python</w:t>
            </w:r>
          </w:p>
          <w:p w14:paraId="54906AC0" w14:textId="77777777" w:rsidR="00392B24" w:rsidRDefault="00392B24" w:rsidP="00392B24">
            <w:pPr>
              <w:pStyle w:val="ListParagraph"/>
            </w:pPr>
            <w:r>
              <w:t>html, css,</w:t>
            </w:r>
          </w:p>
          <w:p w14:paraId="435C1C45" w14:textId="77777777" w:rsidR="00392B24" w:rsidRDefault="00392B24" w:rsidP="00392B24">
            <w:pPr>
              <w:pStyle w:val="ListParagraph"/>
            </w:pPr>
            <w:r>
              <w:t>js, typescript, jquery, angular</w:t>
            </w:r>
          </w:p>
          <w:p w14:paraId="3FB558B6" w14:textId="77777777" w:rsidR="00392B24" w:rsidRDefault="00392B24" w:rsidP="00392B24">
            <w:pPr>
              <w:pStyle w:val="ListParagraph"/>
            </w:pPr>
            <w:r>
              <w:t>Sharepoint\office 365</w:t>
            </w:r>
          </w:p>
          <w:p w14:paraId="2B190932" w14:textId="77777777" w:rsidR="00392B24" w:rsidRDefault="00392B24" w:rsidP="00392B24">
            <w:pPr>
              <w:pStyle w:val="ListParagraph"/>
            </w:pPr>
            <w:r>
              <w:t>asp.net\mvc</w:t>
            </w:r>
          </w:p>
          <w:p w14:paraId="7A829D26" w14:textId="77777777" w:rsidR="00392B24" w:rsidRDefault="00392B24" w:rsidP="00392B24">
            <w:pPr>
              <w:pStyle w:val="ListParagraph"/>
            </w:pPr>
            <w:r>
              <w:t>sql server, mysql, mongodb, postgress</w:t>
            </w:r>
          </w:p>
          <w:p w14:paraId="7FD3C0C6" w14:textId="77777777" w:rsidR="00392B24" w:rsidRDefault="00392B24" w:rsidP="00392B24">
            <w:pPr>
              <w:pStyle w:val="ListParagraph"/>
            </w:pPr>
            <w:r>
              <w:t>windows\linux servers</w:t>
            </w:r>
          </w:p>
          <w:p w14:paraId="79976370" w14:textId="7D06DE99" w:rsidR="00392B24" w:rsidRDefault="00392B24" w:rsidP="00392B24">
            <w:pPr>
              <w:pStyle w:val="ListParagraph"/>
            </w:pPr>
            <w:r>
              <w:t>azure</w:t>
            </w:r>
            <w:r w:rsidR="00C971ED">
              <w:t>, Azure DevOPS</w:t>
            </w:r>
          </w:p>
          <w:p w14:paraId="3FCEB51A" w14:textId="77777777" w:rsidR="00392B24" w:rsidRPr="00173B36" w:rsidRDefault="00392B24" w:rsidP="00392B24">
            <w:pPr>
              <w:pStyle w:val="ListParagraph"/>
            </w:pPr>
            <w:r>
              <w:t>elasticsearch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id w:val="1888525358"/>
              <w:placeholder>
                <w:docPart w:val="1682D4220823DB4E948CA936758CD88E"/>
              </w:placeholder>
              <w:temporary/>
              <w:showingPlcHdr/>
              <w15:appearance w15:val="hidden"/>
            </w:sdtPr>
            <w:sdtEndPr/>
            <w:sdtContent>
              <w:p w14:paraId="78067232" w14:textId="77777777"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EXPERIENCE</w:t>
                </w:r>
              </w:p>
            </w:sdtContent>
          </w:sdt>
          <w:p w14:paraId="2A57DA82" w14:textId="77777777"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409D906" wp14:editId="78D78954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E7BA11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76667E6" w14:textId="77777777" w:rsidR="00E366B4" w:rsidRDefault="00E366B4" w:rsidP="00B54AD3">
            <w:pPr>
              <w:pStyle w:val="Heading2"/>
              <w:outlineLvl w:val="1"/>
            </w:pPr>
            <w:r>
              <w:t>Senior IT Consultant</w:t>
            </w:r>
          </w:p>
          <w:p w14:paraId="7EAC9EA5" w14:textId="77777777" w:rsidR="00E366B4" w:rsidRPr="00E366B4" w:rsidRDefault="00E366B4" w:rsidP="00E366B4">
            <w:r>
              <w:t>NTT Data Services</w:t>
            </w:r>
          </w:p>
          <w:p w14:paraId="3F4F13B5" w14:textId="77777777" w:rsidR="00B54AD3" w:rsidRPr="00173B36" w:rsidRDefault="00392B24" w:rsidP="00B54AD3">
            <w:pPr>
              <w:pStyle w:val="Date"/>
            </w:pPr>
            <w:r>
              <w:t>2015-Present</w:t>
            </w:r>
          </w:p>
          <w:p w14:paraId="03084EDF" w14:textId="17A149AE" w:rsidR="00C971ED" w:rsidRDefault="00C971ED" w:rsidP="00044AD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044ADB">
              <w:rPr>
                <w:rStyle w:val="normaltextrun"/>
                <w:sz w:val="20"/>
                <w:szCs w:val="20"/>
              </w:rPr>
              <w:t>Sr Software Delivery Consultant (NTT Data DC Portal Team)</w:t>
            </w:r>
          </w:p>
          <w:p w14:paraId="57A1B09A" w14:textId="60CA8440" w:rsidR="00044ADB" w:rsidRDefault="00044ADB" w:rsidP="00044ADB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AS A MEMBER OF THE DEVELOPMENT, I WORKED WITH OUT OFF SHORE TEAM TO DELEGATE AND WORK ON ASSIGNMENTS.</w:t>
            </w:r>
            <w:bookmarkStart w:id="0" w:name="_GoBack"/>
            <w:bookmarkEnd w:id="0"/>
          </w:p>
          <w:p w14:paraId="6B0E6365" w14:textId="33F1A05C" w:rsidR="00044ADB" w:rsidRDefault="00044ADB" w:rsidP="00044ADB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IMPROVED OUR TEAM’S SITE PROVISION PROCESS.</w:t>
            </w:r>
          </w:p>
          <w:p w14:paraId="75C45506" w14:textId="520A2A87" w:rsidR="00044ADB" w:rsidRDefault="00044ADB" w:rsidP="00044ADB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MANAGED THE TEAMS CI/CD PROCESS USING AZURE DEVOPS</w:t>
            </w:r>
          </w:p>
          <w:p w14:paraId="2194513C" w14:textId="4B68279B" w:rsidR="00044ADB" w:rsidRPr="00044ADB" w:rsidRDefault="00044ADB" w:rsidP="00044ADB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Trained TEAM MEMBERS ON USING AZURE DEVOPS</w:t>
            </w:r>
          </w:p>
          <w:p w14:paraId="0ACBD57B" w14:textId="77DB4788" w:rsidR="00C971ED" w:rsidRPr="00044ADB" w:rsidRDefault="00044ADB" w:rsidP="00044AD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044ADB">
              <w:rPr>
                <w:rStyle w:val="normaltextrun"/>
                <w:sz w:val="20"/>
                <w:szCs w:val="20"/>
              </w:rPr>
              <w:t>Sr</w:t>
            </w:r>
            <w:r w:rsidR="00C971ED" w:rsidRPr="00044ADB">
              <w:rPr>
                <w:rStyle w:val="normaltextrun"/>
                <w:sz w:val="20"/>
                <w:szCs w:val="20"/>
              </w:rPr>
              <w:t xml:space="preserve"> SharePoint Consultant (NTT Data Client)</w:t>
            </w:r>
          </w:p>
          <w:p w14:paraId="37D93940" w14:textId="04AAA4EE" w:rsidR="00C971ED" w:rsidRPr="00044ADB" w:rsidRDefault="00C971ED" w:rsidP="00044AD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044ADB">
              <w:rPr>
                <w:rStyle w:val="normaltextrun"/>
                <w:sz w:val="20"/>
                <w:szCs w:val="20"/>
              </w:rPr>
              <w:t xml:space="preserve">SharePoint Business Analayst (NTT Data) </w:t>
            </w:r>
          </w:p>
          <w:p w14:paraId="2185ED85" w14:textId="320DB5D8" w:rsidR="00044ADB" w:rsidRPr="00044ADB" w:rsidRDefault="00044ADB" w:rsidP="00044AD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044ADB">
              <w:rPr>
                <w:rStyle w:val="normaltextrun"/>
                <w:sz w:val="20"/>
                <w:szCs w:val="20"/>
              </w:rPr>
              <w:t>Sr SharePoint Consultant (NTT Data Client)</w:t>
            </w:r>
          </w:p>
          <w:p w14:paraId="5305F855" w14:textId="6B1EA330" w:rsidR="00044ADB" w:rsidRPr="00044ADB" w:rsidRDefault="00044ADB" w:rsidP="00044AD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Style w:val="normaltextrun"/>
                <w:sz w:val="20"/>
                <w:szCs w:val="20"/>
              </w:rPr>
            </w:pPr>
            <w:r w:rsidRPr="00044ADB">
              <w:rPr>
                <w:rStyle w:val="normaltextrun"/>
                <w:sz w:val="20"/>
                <w:szCs w:val="20"/>
              </w:rPr>
              <w:t>AlarmNet Tier 2 Application Support Developer (NTT Data Client)</w:t>
            </w:r>
          </w:p>
          <w:p w14:paraId="5A3798A8" w14:textId="5BCB536A" w:rsidR="00C971ED" w:rsidRPr="00044ADB" w:rsidRDefault="00C971ED" w:rsidP="00044ADB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Style w:val="eop"/>
                <w:sz w:val="20"/>
                <w:szCs w:val="20"/>
              </w:rPr>
            </w:pPr>
            <w:r w:rsidRPr="00044ADB">
              <w:rPr>
                <w:rStyle w:val="normaltextrun"/>
                <w:sz w:val="20"/>
                <w:szCs w:val="20"/>
              </w:rPr>
              <w:t>Sr SharePoint Consultant</w:t>
            </w:r>
            <w:r w:rsidRPr="00044ADB">
              <w:rPr>
                <w:rStyle w:val="eop"/>
                <w:sz w:val="20"/>
                <w:szCs w:val="20"/>
              </w:rPr>
              <w:t> </w:t>
            </w:r>
          </w:p>
          <w:p w14:paraId="224BE5BF" w14:textId="77777777" w:rsidR="00044ADB" w:rsidRDefault="00044ADB" w:rsidP="00C971E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textAlignment w:val="baseline"/>
              <w:rPr>
                <w:sz w:val="20"/>
                <w:szCs w:val="20"/>
              </w:rPr>
            </w:pPr>
          </w:p>
          <w:p w14:paraId="21E8587F" w14:textId="77777777" w:rsidR="00C971ED" w:rsidRDefault="00C971ED" w:rsidP="00C971E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SharePoint consultant with primary focus in the public sector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997D674" w14:textId="77777777" w:rsidR="00C971ED" w:rsidRDefault="00C971ED" w:rsidP="00C971E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Extensive use of both MS Azure and K2 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010B0393" w14:textId="77777777" w:rsidR="00C971ED" w:rsidRDefault="00C971ED" w:rsidP="00C971ED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Experience developing out of the box and </w:t>
            </w:r>
            <w:proofErr w:type="gramStart"/>
            <w:r>
              <w:rPr>
                <w:rStyle w:val="normaltextrun"/>
                <w:sz w:val="22"/>
                <w:szCs w:val="22"/>
              </w:rPr>
              <w:t>customize  solutions</w:t>
            </w:r>
            <w:proofErr w:type="gramEnd"/>
            <w:r>
              <w:rPr>
                <w:rStyle w:val="normaltextrun"/>
                <w:sz w:val="22"/>
                <w:szCs w:val="22"/>
              </w:rPr>
              <w:t xml:space="preserve"> on SharePoint 2013 and Office 365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1E94D34E" w14:textId="77777777" w:rsidR="00C971ED" w:rsidRDefault="00C971ED" w:rsidP="00C971ED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Developed PowerShell solutions to perform administrative tasks such as: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E7B13F4" w14:textId="77777777" w:rsidR="00C971ED" w:rsidRDefault="00C971ED" w:rsidP="00C971ED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Automation solutions deployments to SharePoint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2B95AF5" w14:textId="77777777" w:rsidR="00C971ED" w:rsidRDefault="00C971ED" w:rsidP="00C971ED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Data monitoring and email notifications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BE34CF4" w14:textId="77777777" w:rsidR="00C971ED" w:rsidRDefault="00C971ED" w:rsidP="00C971ED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Data </w:t>
            </w:r>
            <w:proofErr w:type="spellStart"/>
            <w:r>
              <w:rPr>
                <w:rStyle w:val="normaltextrun"/>
                <w:sz w:val="22"/>
                <w:szCs w:val="22"/>
              </w:rPr>
              <w:t>mainpulation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on various lists and libraries.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A0C38AE" w14:textId="77777777" w:rsidR="00C971ED" w:rsidRDefault="00C971ED" w:rsidP="00C971ED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Experience developing reporting solutions using SQL Server and Reporting Services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1E757C9" w14:textId="77777777" w:rsidR="00C971ED" w:rsidRDefault="00C971ED" w:rsidP="00C971E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lastRenderedPageBreak/>
              <w:t>Growing experience designing and developing responsive user interface solutions using CSS3, JavaScript\jQuery.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31F7510" w14:textId="77777777" w:rsidR="00C971ED" w:rsidRDefault="00C971ED" w:rsidP="00C971E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0" w:firstLine="0"/>
              <w:textAlignment w:val="baseline"/>
              <w:rPr>
                <w:sz w:val="20"/>
                <w:szCs w:val="20"/>
              </w:rPr>
            </w:pPr>
            <w:proofErr w:type="spellStart"/>
            <w:r>
              <w:rPr>
                <w:rStyle w:val="normaltextrun"/>
                <w:sz w:val="20"/>
                <w:szCs w:val="20"/>
              </w:rPr>
              <w:t>AlarmNet</w:t>
            </w:r>
            <w:proofErr w:type="spellEnd"/>
            <w:r>
              <w:rPr>
                <w:rStyle w:val="normaltextrun"/>
                <w:sz w:val="20"/>
                <w:szCs w:val="20"/>
              </w:rPr>
              <w:t xml:space="preserve"> Tier 2 Application Support Developer (Honeywell – ACS)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28DAC5C0" w14:textId="77777777" w:rsidR="00C971ED" w:rsidRDefault="00C971ED" w:rsidP="00C971E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Experience developing MVC solutions using third party products such as Twilio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BE10F8B" w14:textId="77777777" w:rsidR="00C971ED" w:rsidRDefault="00C971ED" w:rsidP="00C971E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Growing </w:t>
            </w:r>
            <w:proofErr w:type="spellStart"/>
            <w:r>
              <w:rPr>
                <w:rStyle w:val="normaltextrun"/>
                <w:sz w:val="22"/>
                <w:szCs w:val="22"/>
              </w:rPr>
              <w:t>experince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supporting the </w:t>
            </w:r>
            <w:proofErr w:type="spellStart"/>
            <w:r>
              <w:rPr>
                <w:rStyle w:val="normaltextrun"/>
                <w:sz w:val="22"/>
                <w:szCs w:val="22"/>
              </w:rPr>
              <w:t>AlarmNet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\CME ecosystem, </w:t>
            </w:r>
            <w:proofErr w:type="spellStart"/>
            <w:r>
              <w:rPr>
                <w:rStyle w:val="normaltextrun"/>
                <w:sz w:val="22"/>
                <w:szCs w:val="22"/>
              </w:rPr>
              <w:t>AlarmNet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360, </w:t>
            </w:r>
            <w:proofErr w:type="spellStart"/>
            <w:r>
              <w:rPr>
                <w:rStyle w:val="normaltextrun"/>
                <w:sz w:val="22"/>
                <w:szCs w:val="22"/>
              </w:rPr>
              <w:t>ValueNet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and Total Connect 2 products 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41E3B90" w14:textId="77777777" w:rsidR="00C971ED" w:rsidRDefault="00C971ED" w:rsidP="00C971ED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Leading Tier 2 application support team on developing relationships with the </w:t>
            </w:r>
            <w:proofErr w:type="spellStart"/>
            <w:r>
              <w:rPr>
                <w:rStyle w:val="normaltextrun"/>
                <w:sz w:val="22"/>
                <w:szCs w:val="22"/>
              </w:rPr>
              <w:t>AlarmNet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team, </w:t>
            </w:r>
            <w:proofErr w:type="spellStart"/>
            <w:r>
              <w:rPr>
                <w:rStyle w:val="normaltextrun"/>
                <w:sz w:val="22"/>
                <w:szCs w:val="22"/>
              </w:rPr>
              <w:t>delgating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assignments to team members and assisting with assignments when needed, </w:t>
            </w:r>
            <w:proofErr w:type="spellStart"/>
            <w:r>
              <w:rPr>
                <w:rStyle w:val="normaltextrun"/>
                <w:sz w:val="22"/>
                <w:szCs w:val="22"/>
              </w:rPr>
              <w:t>condcuting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client meeting to gather requirements and providing status updates on projects assigned to the team and sharing with the team any client updates.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06DFC4BB" w14:textId="77777777" w:rsidR="00C971ED" w:rsidRDefault="00C971ED" w:rsidP="00C971ED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DevOps experience includes: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18ADD00" w14:textId="77777777" w:rsidR="00C971ED" w:rsidRDefault="00C971ED" w:rsidP="00C971ED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Configuring one-click deployments using Octopus Deploy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74D2323" w14:textId="77777777" w:rsidR="00C971ED" w:rsidRDefault="00C971ED" w:rsidP="00C971ED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Creating dashboards for application monitoring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549E343" w14:textId="77777777" w:rsidR="00C971ED" w:rsidRDefault="00C971ED" w:rsidP="00C971ED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Azure experience includes: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EA04A3F" w14:textId="77777777" w:rsidR="00C971ED" w:rsidRDefault="00C971ED" w:rsidP="00C971ED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proofErr w:type="gramStart"/>
            <w:r>
              <w:rPr>
                <w:rStyle w:val="normaltextrun"/>
                <w:sz w:val="22"/>
                <w:szCs w:val="22"/>
              </w:rPr>
              <w:t>Configuring  and</w:t>
            </w:r>
            <w:proofErr w:type="gramEnd"/>
            <w:r>
              <w:rPr>
                <w:rStyle w:val="normaltextrun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sz w:val="22"/>
                <w:szCs w:val="22"/>
              </w:rPr>
              <w:t>manging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resource groups, virtual machines and app services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64D229D" w14:textId="77777777" w:rsidR="00C971ED" w:rsidRDefault="00C971ED" w:rsidP="00C971ED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Configuring permissions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8359EB3" w14:textId="77777777" w:rsidR="00C971ED" w:rsidRDefault="00C971ED" w:rsidP="00C971ED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Deploying and hosting an MVC application using </w:t>
            </w:r>
            <w:proofErr w:type="spellStart"/>
            <w:r>
              <w:rPr>
                <w:rStyle w:val="normaltextrun"/>
                <w:sz w:val="22"/>
                <w:szCs w:val="22"/>
              </w:rPr>
              <w:t>AppServices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feature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C1625AD" w14:textId="77777777" w:rsidR="00C971ED" w:rsidRDefault="00C971ED" w:rsidP="00C971ED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Provisioning and troubleshooting SQL Server database instances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8B02003" w14:textId="77777777" w:rsidR="00C971ED" w:rsidRDefault="00C971ED" w:rsidP="00C971ED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Extensive used and experience with </w:t>
            </w:r>
            <w:proofErr w:type="spellStart"/>
            <w:r>
              <w:rPr>
                <w:rStyle w:val="normaltextrun"/>
                <w:sz w:val="22"/>
                <w:szCs w:val="22"/>
              </w:rPr>
              <w:t>ElasticSearch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and Kibana. Some of my </w:t>
            </w:r>
            <w:proofErr w:type="spellStart"/>
            <w:r>
              <w:rPr>
                <w:rStyle w:val="normaltextrun"/>
                <w:sz w:val="22"/>
                <w:szCs w:val="22"/>
              </w:rPr>
              <w:t>responsbilies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included: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7C8D57A" w14:textId="77777777" w:rsidR="00C971ED" w:rsidRDefault="00C971ED" w:rsidP="00C971ED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Performing upgrades on </w:t>
            </w:r>
            <w:proofErr w:type="spellStart"/>
            <w:r>
              <w:rPr>
                <w:rStyle w:val="normaltextrun"/>
                <w:sz w:val="22"/>
                <w:szCs w:val="22"/>
              </w:rPr>
              <w:t>ElasticSearch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and Kibana.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EB2809C" w14:textId="77777777" w:rsidR="00C971ED" w:rsidRDefault="00C971ED" w:rsidP="00C971ED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Troubleshooting application and network related issues with both products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0FCD1F7" w14:textId="77777777" w:rsidR="00C971ED" w:rsidRDefault="00C971ED" w:rsidP="00C971ED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Evaluating, </w:t>
            </w:r>
            <w:proofErr w:type="spellStart"/>
            <w:r>
              <w:rPr>
                <w:rStyle w:val="normaltextrun"/>
                <w:sz w:val="22"/>
                <w:szCs w:val="22"/>
              </w:rPr>
              <w:t>intalling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and configuring plugins such as Watcher, </w:t>
            </w:r>
            <w:proofErr w:type="spellStart"/>
            <w:r>
              <w:rPr>
                <w:rStyle w:val="normaltextrun"/>
                <w:sz w:val="22"/>
                <w:szCs w:val="22"/>
              </w:rPr>
              <w:t>XPack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and </w:t>
            </w:r>
            <w:proofErr w:type="spellStart"/>
            <w:r>
              <w:rPr>
                <w:rStyle w:val="normaltextrun"/>
                <w:sz w:val="22"/>
                <w:szCs w:val="22"/>
              </w:rPr>
              <w:t>Filebeats</w:t>
            </w:r>
            <w:proofErr w:type="spellEnd"/>
            <w:r>
              <w:rPr>
                <w:rStyle w:val="normaltextrun"/>
                <w:sz w:val="22"/>
                <w:szCs w:val="22"/>
              </w:rPr>
              <w:t>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E0FBCC8" w14:textId="77777777" w:rsidR="00C971ED" w:rsidRDefault="00C971ED" w:rsidP="00C971ED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Managing and improving application performance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CCA2C81" w14:textId="77777777" w:rsidR="00C971ED" w:rsidRDefault="00C971ED" w:rsidP="00C971ED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Developing visualizations and dashboards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31A47C7" w14:textId="77777777" w:rsidR="00C971ED" w:rsidRDefault="00C971ED" w:rsidP="00C971ED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Developed a PowerShell script solution that talked to </w:t>
            </w:r>
            <w:proofErr w:type="spellStart"/>
            <w:r>
              <w:rPr>
                <w:rStyle w:val="normaltextrun"/>
                <w:sz w:val="22"/>
                <w:szCs w:val="22"/>
              </w:rPr>
              <w:t>ElasticSearch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API to execute command </w:t>
            </w:r>
            <w:proofErr w:type="spellStart"/>
            <w:r>
              <w:rPr>
                <w:rStyle w:val="normaltextrun"/>
                <w:sz w:val="22"/>
                <w:szCs w:val="22"/>
              </w:rPr>
              <w:t>admisntraive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tasks.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2405AF6" w14:textId="77777777" w:rsidR="00C971ED" w:rsidRDefault="00C971ED" w:rsidP="00C971ED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Integrating and centralizing application logging data in to </w:t>
            </w:r>
            <w:proofErr w:type="spellStart"/>
            <w:r>
              <w:rPr>
                <w:rStyle w:val="normaltextrun"/>
                <w:sz w:val="22"/>
                <w:szCs w:val="22"/>
              </w:rPr>
              <w:t>ElasticSearch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and developing dashboards for developers to use to troubleshoot production related issues.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9EE55A7" w14:textId="77777777" w:rsidR="00C971ED" w:rsidRDefault="00C971ED" w:rsidP="00C971ED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Provided training to developers on how to leverage </w:t>
            </w:r>
            <w:proofErr w:type="spellStart"/>
            <w:r>
              <w:rPr>
                <w:rStyle w:val="normaltextrun"/>
                <w:sz w:val="22"/>
                <w:szCs w:val="22"/>
              </w:rPr>
              <w:t>ElasticSearch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and Kibana to meet their DevOps requirements.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0758A9AF" w14:textId="77777777" w:rsidR="00C971ED" w:rsidRDefault="00C971ED" w:rsidP="00C971ED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Experience managing Octopus Deploy. Some of my </w:t>
            </w:r>
            <w:proofErr w:type="spellStart"/>
            <w:r>
              <w:rPr>
                <w:rStyle w:val="normaltextrun"/>
                <w:sz w:val="22"/>
                <w:szCs w:val="22"/>
              </w:rPr>
              <w:t>responsbilites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included: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F725305" w14:textId="77777777" w:rsidR="00C971ED" w:rsidRDefault="00C971ED" w:rsidP="00C971ED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Security management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0FE7ECB7" w14:textId="77777777" w:rsidR="00C971ED" w:rsidRDefault="00C971ED" w:rsidP="00C971ED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proofErr w:type="spellStart"/>
            <w:r>
              <w:rPr>
                <w:rStyle w:val="normaltextrun"/>
                <w:sz w:val="22"/>
                <w:szCs w:val="22"/>
              </w:rPr>
              <w:t>Confiring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and executing deployments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F70F2BC" w14:textId="77777777" w:rsidR="00C971ED" w:rsidRDefault="00C971ED" w:rsidP="00C971ED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Configurating projects, environments, life cycles and retention policies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B1CF05C" w14:textId="77777777" w:rsidR="00C971ED" w:rsidRDefault="00C971ED" w:rsidP="00C971ED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Configured </w:t>
            </w:r>
            <w:proofErr w:type="spellStart"/>
            <w:r>
              <w:rPr>
                <w:rStyle w:val="normaltextrun"/>
                <w:sz w:val="22"/>
                <w:szCs w:val="22"/>
              </w:rPr>
              <w:t>intergration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between Octopus Deploy and Azure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03DDFFF" w14:textId="77777777" w:rsidR="00C971ED" w:rsidRDefault="00C971ED" w:rsidP="00C971ED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Established a QA environment for testing new features and upgrades.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7B3D2A8" w14:textId="3660B39D" w:rsidR="00F716E1" w:rsidRPr="00173B36" w:rsidRDefault="00F716E1" w:rsidP="00B54AD3"/>
          <w:p w14:paraId="28A550F2" w14:textId="77777777"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FBC46A9" wp14:editId="74EFB801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346051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91F2C8D" w14:textId="77777777" w:rsidR="00F716E1" w:rsidRDefault="00E366B4" w:rsidP="00B54AD3">
            <w:pPr>
              <w:pStyle w:val="Heading2"/>
              <w:outlineLvl w:val="1"/>
            </w:pPr>
            <w:r>
              <w:t>Senior IT Developer</w:t>
            </w:r>
          </w:p>
          <w:p w14:paraId="6BFD18DA" w14:textId="77777777" w:rsidR="00E366B4" w:rsidRPr="00E366B4" w:rsidRDefault="00E366B4" w:rsidP="00E366B4">
            <w:proofErr w:type="spellStart"/>
            <w:r>
              <w:t>Ksys</w:t>
            </w:r>
            <w:proofErr w:type="spellEnd"/>
            <w:r>
              <w:t>, Inc</w:t>
            </w:r>
          </w:p>
          <w:p w14:paraId="67AF5828" w14:textId="77777777" w:rsidR="00B54AD3" w:rsidRPr="00173B36" w:rsidRDefault="00392B24" w:rsidP="00B54AD3">
            <w:pPr>
              <w:pStyle w:val="Date"/>
            </w:pPr>
            <w:r>
              <w:lastRenderedPageBreak/>
              <w:t>2013-2015</w:t>
            </w:r>
          </w:p>
          <w:p w14:paraId="20DB5375" w14:textId="77777777" w:rsidR="00C971ED" w:rsidRDefault="00C971ED" w:rsidP="00C971ED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0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Sr Software Developer 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191D64A1" w14:textId="77777777" w:rsidR="00C971ED" w:rsidRDefault="00C971ED" w:rsidP="00C971ED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color w:val="000000"/>
                <w:sz w:val="22"/>
                <w:szCs w:val="22"/>
              </w:rPr>
              <w:t>Experience </w:t>
            </w:r>
            <w:r>
              <w:rPr>
                <w:rStyle w:val="normaltextrun"/>
                <w:sz w:val="22"/>
                <w:szCs w:val="22"/>
              </w:rPr>
              <w:t>managing customer’s expectations and breaking down highly complex technical topics and clearly communicating them to non-technical users.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17AA4603" w14:textId="77777777" w:rsidR="00C971ED" w:rsidRDefault="00C971ED" w:rsidP="00C971ED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Implemented a prototype BI solution using PerformancePoint 2010 using the following tools and languages: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A4CAC8A" w14:textId="77777777" w:rsidR="00C971ED" w:rsidRDefault="00C971ED" w:rsidP="00C971ED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SQL Server 2008 R2\2012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A8426F6" w14:textId="77777777" w:rsidR="00C971ED" w:rsidRDefault="00C971ED" w:rsidP="00C971ED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SSAS 2008 R2\2012, which includes building dimensions, fact and cubes objects.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AD79CE2" w14:textId="77777777" w:rsidR="00C971ED" w:rsidRDefault="00C971ED" w:rsidP="00C971ED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SharePoint 2010 Enterprise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CAA6B0E" w14:textId="77777777" w:rsidR="00C971ED" w:rsidRDefault="00C971ED" w:rsidP="00C971ED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MDX and SQL query development.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0D9FA16" w14:textId="77777777" w:rsidR="00C971ED" w:rsidRDefault="00C971ED" w:rsidP="00C971ED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Web Part development.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55BFD87" w14:textId="77777777" w:rsidR="00C971ED" w:rsidRDefault="00C971ED" w:rsidP="00C971ED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SSIS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519EE39" w14:textId="77777777" w:rsidR="00C971ED" w:rsidRDefault="00C971ED" w:rsidP="00C971ED">
            <w:pPr>
              <w:pStyle w:val="paragraph"/>
              <w:numPr>
                <w:ilvl w:val="0"/>
                <w:numId w:val="22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Provisioned multiple SharePoint 2010 development environment for development and testing purposes.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ED4D3CD" w14:textId="77777777" w:rsidR="00C971ED" w:rsidRDefault="00C971ED" w:rsidP="00C971ED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Experience developing a web application using </w:t>
            </w:r>
            <w:proofErr w:type="spellStart"/>
            <w:r>
              <w:rPr>
                <w:rStyle w:val="normaltextrun"/>
                <w:sz w:val="22"/>
                <w:szCs w:val="22"/>
              </w:rPr>
              <w:t>LightSwitch</w:t>
            </w:r>
            <w:proofErr w:type="spellEnd"/>
            <w:r>
              <w:rPr>
                <w:rStyle w:val="normaltextrun"/>
                <w:sz w:val="22"/>
                <w:szCs w:val="22"/>
              </w:rPr>
              <w:t>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5CE4A2C" w14:textId="77777777" w:rsidR="00C971ED" w:rsidRDefault="00C971ED" w:rsidP="00C971ED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Experienced developing web services using WCF.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60046A2" w14:textId="77777777" w:rsidR="00C971ED" w:rsidRDefault="00C971ED" w:rsidP="00C971ED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Experienced development various SharePoint solutions such as web parts, site and application pages, feature event receivers, master pages, excel services solutions and PowerShell.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03A2AE17" w14:textId="77777777" w:rsidR="00C971ED" w:rsidRDefault="00C971ED" w:rsidP="00C971ED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Provided various types of documentation for applications that I’ve developed and\or supported.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12FD57F0" w14:textId="77777777" w:rsidR="00C971ED" w:rsidRDefault="00C971ED" w:rsidP="00C971ED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Mentored junior level developers in various topics and areas of SharePoint.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CD5E533" w14:textId="4F09B722" w:rsidR="00F716E1" w:rsidRPr="00173B36" w:rsidRDefault="00F716E1" w:rsidP="00B54AD3"/>
          <w:p w14:paraId="44C6BA3B" w14:textId="77777777"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B72ECE2" wp14:editId="72F670F1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D3459F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E34812" w14:textId="77777777" w:rsidR="00F716E1" w:rsidRDefault="00E366B4" w:rsidP="00B54AD3">
            <w:pPr>
              <w:pStyle w:val="Heading2"/>
              <w:outlineLvl w:val="1"/>
            </w:pPr>
            <w:r>
              <w:t>Senior SharePoint Developer</w:t>
            </w:r>
          </w:p>
          <w:p w14:paraId="28509DD4" w14:textId="77777777" w:rsidR="00E366B4" w:rsidRPr="00E366B4" w:rsidRDefault="00E366B4" w:rsidP="00E366B4">
            <w:r>
              <w:t>Federated Financial Services</w:t>
            </w:r>
          </w:p>
          <w:p w14:paraId="37C385D7" w14:textId="265087A8" w:rsidR="00B54AD3" w:rsidRDefault="00C971ED" w:rsidP="00B54AD3">
            <w:pPr>
              <w:pStyle w:val="Date"/>
            </w:pPr>
            <w:r>
              <w:t>February 2012 – November 2013</w:t>
            </w:r>
          </w:p>
          <w:p w14:paraId="79701980" w14:textId="77777777" w:rsidR="00C971ED" w:rsidRDefault="00C971ED" w:rsidP="00C971ED">
            <w:pPr>
              <w:pStyle w:val="paragraph"/>
              <w:numPr>
                <w:ilvl w:val="0"/>
                <w:numId w:val="24"/>
              </w:numPr>
              <w:spacing w:before="0" w:beforeAutospacing="0" w:after="0" w:afterAutospacing="0"/>
              <w:ind w:left="0" w:firstLine="0"/>
              <w:textAlignment w:val="baseline"/>
              <w:rPr>
                <w:sz w:val="20"/>
                <w:szCs w:val="20"/>
              </w:rPr>
            </w:pPr>
            <w:r>
              <w:rPr>
                <w:rStyle w:val="normaltextrun"/>
                <w:sz w:val="20"/>
                <w:szCs w:val="20"/>
              </w:rPr>
              <w:t>Sr Application Analyst/Programmer</w:t>
            </w:r>
            <w:r>
              <w:rPr>
                <w:rStyle w:val="eop"/>
                <w:sz w:val="20"/>
                <w:szCs w:val="20"/>
              </w:rPr>
              <w:t> </w:t>
            </w:r>
          </w:p>
          <w:p w14:paraId="5C8F2A3A" w14:textId="77777777" w:rsidR="00C971ED" w:rsidRDefault="00C971ED" w:rsidP="00C971ED">
            <w:pPr>
              <w:pStyle w:val="paragraph"/>
              <w:numPr>
                <w:ilvl w:val="0"/>
                <w:numId w:val="24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Primary technical support contact for all SharePoint application related issues. This includes, but not limited to: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B53CE1B" w14:textId="77777777" w:rsidR="00C971ED" w:rsidRDefault="00C971ED" w:rsidP="00C971ED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Interfacing with customers on various SharePoint related support requests via phone, email or in-person.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916D63F" w14:textId="77777777" w:rsidR="00C971ED" w:rsidRDefault="00C971ED" w:rsidP="00C971ED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 xml:space="preserve">Contribute content to corporate helpdesk </w:t>
            </w:r>
            <w:proofErr w:type="gramStart"/>
            <w:r>
              <w:rPr>
                <w:rStyle w:val="normaltextrun"/>
                <w:sz w:val="22"/>
                <w:szCs w:val="22"/>
              </w:rPr>
              <w:t>knowledge based</w:t>
            </w:r>
            <w:proofErr w:type="gramEnd"/>
            <w:r>
              <w:rPr>
                <w:rStyle w:val="normaltextrun"/>
                <w:sz w:val="22"/>
                <w:szCs w:val="22"/>
              </w:rPr>
              <w:t xml:space="preserve"> system to help improve the knowledge of SharePoint to helpdesk workers.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C261337" w14:textId="77777777" w:rsidR="00C971ED" w:rsidRDefault="00C971ED" w:rsidP="00C971ED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Experience supporting third party tools such as Bamboo solutions.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BBC0723" w14:textId="77777777" w:rsidR="00C971ED" w:rsidRDefault="00C971ED" w:rsidP="00C971ED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Mentor junior and senior level developers on various SharePoint related projects.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76AA19B" w14:textId="77777777" w:rsidR="00C971ED" w:rsidRDefault="00C971ED" w:rsidP="00C971ED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Provided "Lunch-Learn" sessions based on various SharePoint topics.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10C693A0" w14:textId="77777777" w:rsidR="00C971ED" w:rsidRDefault="00C971ED" w:rsidP="00C971ED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Designed, developed and supported custom SharePoint solution artifacts (using VS 2010 and SharePoint Designer 2010) such as: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D1A0C36" w14:textId="77777777" w:rsidR="00C971ED" w:rsidRDefault="00C971ED" w:rsidP="00C971ED">
            <w:pPr>
              <w:pStyle w:val="paragraph"/>
              <w:numPr>
                <w:ilvl w:val="0"/>
                <w:numId w:val="28"/>
              </w:numPr>
              <w:spacing w:before="0" w:beforeAutospacing="0" w:after="0" w:afterAutospacing="0"/>
              <w:ind w:firstLine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Web Parts, Feature Receivers and Event Receivers (using C#, JavaScript/</w:t>
            </w:r>
            <w:proofErr w:type="spellStart"/>
            <w:r>
              <w:rPr>
                <w:rStyle w:val="normaltextrun"/>
                <w:sz w:val="22"/>
                <w:szCs w:val="22"/>
              </w:rPr>
              <w:t>jquery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, CSS, </w:t>
            </w:r>
            <w:proofErr w:type="spellStart"/>
            <w:r>
              <w:rPr>
                <w:rStyle w:val="normaltextrun"/>
                <w:sz w:val="22"/>
                <w:szCs w:val="22"/>
              </w:rPr>
              <w:t>xslt</w:t>
            </w:r>
            <w:proofErr w:type="spellEnd"/>
            <w:r>
              <w:rPr>
                <w:rStyle w:val="normaltextrun"/>
                <w:sz w:val="22"/>
                <w:szCs w:val="22"/>
              </w:rPr>
              <w:t>, XML)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B53381A" w14:textId="77777777" w:rsidR="00C971ED" w:rsidRDefault="00C971ED" w:rsidP="00C971ED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Utilized OOTB SharePoint artifacts and developed author artifacts to deliver non-coded SharePoint solutions using components such as: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29C1809" w14:textId="77777777" w:rsidR="00C971ED" w:rsidRDefault="00C971ED" w:rsidP="00C971ED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SharePoint Designer Workflows (both list and reusable based workflows), OOTB Web Parts and InfoPath forms (using C#, JavaScript/</w:t>
            </w:r>
            <w:proofErr w:type="spellStart"/>
            <w:r>
              <w:rPr>
                <w:rStyle w:val="normaltextrun"/>
                <w:sz w:val="22"/>
                <w:szCs w:val="22"/>
              </w:rPr>
              <w:t>jquery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, CSS, </w:t>
            </w:r>
            <w:proofErr w:type="spellStart"/>
            <w:r>
              <w:rPr>
                <w:rStyle w:val="normaltextrun"/>
                <w:sz w:val="22"/>
                <w:szCs w:val="22"/>
              </w:rPr>
              <w:t>xslt</w:t>
            </w:r>
            <w:proofErr w:type="spellEnd"/>
            <w:r>
              <w:rPr>
                <w:rStyle w:val="normaltextrun"/>
                <w:sz w:val="22"/>
                <w:szCs w:val="22"/>
              </w:rPr>
              <w:t>, XML).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952DBE6" w14:textId="77777777" w:rsidR="00C971ED" w:rsidRDefault="00C971ED" w:rsidP="00C971ED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lastRenderedPageBreak/>
              <w:t>Experience engaging with business analysts to develop requirements and estimates for various projects and service requests.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ACADD18" w14:textId="77777777" w:rsidR="00C971ED" w:rsidRDefault="00C971ED" w:rsidP="00C971ED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Experience with various software development life cycle models such as waterfall.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390DA0E" w14:textId="77777777" w:rsidR="00C971ED" w:rsidRDefault="00C971ED" w:rsidP="00C971ED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Developed design, test and support documentation for post-production SharePoint solutions.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70A19FC" w14:textId="77777777" w:rsidR="00C971ED" w:rsidRDefault="00C971ED" w:rsidP="00C971ED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Developed PowerShell scripts to automate internal process for SharePoint such as: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993BCA7" w14:textId="77777777" w:rsidR="00C971ED" w:rsidRDefault="00C971ED" w:rsidP="00C971ED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Automating the process of deploying SharePoint solutions to a farm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3B91FEB" w14:textId="77777777" w:rsidR="00C971ED" w:rsidRDefault="00C971ED" w:rsidP="00C971ED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Automating the process of reporting on site owners within web applications.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00A5EA1" w14:textId="77777777" w:rsidR="00C971ED" w:rsidRDefault="00C971ED" w:rsidP="00C971ED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Generating reports listing specific site artifacts based on a site collection, which includes identifying the site manage access request user, listing orphan event receivers, and more…. 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8DCFB76" w14:textId="77777777" w:rsidR="00C971ED" w:rsidRDefault="00C971ED" w:rsidP="00C971ED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Assisted with establishing corporate SharePoint governance strategy.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0A7C7D0" w14:textId="77777777" w:rsidR="00C971ED" w:rsidRDefault="00C971ED" w:rsidP="00C971ED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As a member of the SharePoint Platform Team we established a governance strategy, best practices and guidance with all facets of the SharePoint 2010 platform.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1FA9709F" w14:textId="77777777" w:rsidR="00C971ED" w:rsidRDefault="00C971ED" w:rsidP="00C971ED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Assisted with implementing coding standards and best practices for developing SharePoint solutions.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4252597B" w14:textId="77777777" w:rsidR="00C971ED" w:rsidRDefault="00C971ED" w:rsidP="00C971ED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Experience developing Asp.Net MVC applications.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A7101C2" w14:textId="77777777" w:rsidR="00C971ED" w:rsidRPr="00C971ED" w:rsidRDefault="00C971ED" w:rsidP="00C971ED"/>
          <w:p w14:paraId="62F248F1" w14:textId="3258E50A" w:rsidR="00F716E1" w:rsidRPr="00173B36" w:rsidRDefault="00F716E1" w:rsidP="00B54AD3"/>
        </w:tc>
      </w:tr>
      <w:tr w:rsidR="00E366B4" w:rsidRPr="00320ECB" w14:paraId="27B0C856" w14:textId="77777777" w:rsidTr="00E366B4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26EC54B2792ABF4398947116237A39E0"/>
              </w:placeholder>
              <w:temporary/>
              <w:showingPlcHdr/>
              <w15:appearance w15:val="hidden"/>
            </w:sdtPr>
            <w:sdtEndPr/>
            <w:sdtContent>
              <w:p w14:paraId="0C4D5ED3" w14:textId="77777777"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14:paraId="0F3B83F8" w14:textId="77777777"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357BB65" wp14:editId="07BCF6A0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984E96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428739" w14:textId="77777777" w:rsidR="00F716E1" w:rsidRPr="00173B36" w:rsidRDefault="00392B24" w:rsidP="00F53B71">
            <w:pPr>
              <w:pStyle w:val="Heading2"/>
              <w:outlineLvl w:val="1"/>
            </w:pPr>
            <w:r>
              <w:t xml:space="preserve">Indiana </w:t>
            </w:r>
            <w:proofErr w:type="spellStart"/>
            <w:r>
              <w:t>Univ</w:t>
            </w:r>
            <w:proofErr w:type="spellEnd"/>
            <w:r>
              <w:t xml:space="preserve"> of Pa</w:t>
            </w:r>
          </w:p>
          <w:p w14:paraId="084A9683" w14:textId="77777777" w:rsidR="00F716E1" w:rsidRPr="00173B36" w:rsidRDefault="00392B24" w:rsidP="00F53B71">
            <w:pPr>
              <w:pStyle w:val="Date"/>
            </w:pPr>
            <w:r>
              <w:t>2000-2005</w:t>
            </w:r>
          </w:p>
          <w:p w14:paraId="307CDC5C" w14:textId="77777777" w:rsidR="00F716E1" w:rsidRPr="00173B36" w:rsidRDefault="00392B24" w:rsidP="00F53B71">
            <w:r>
              <w:t>Graduated with major in Computer Science and minor in Applied Mathematics</w:t>
            </w:r>
          </w:p>
          <w:p w14:paraId="411E74D0" w14:textId="77777777" w:rsidR="00F51E3E" w:rsidRPr="00173B36" w:rsidRDefault="00F51E3E" w:rsidP="00F51E3E">
            <w:pPr>
              <w:pStyle w:val="NoSpacing"/>
            </w:pPr>
          </w:p>
          <w:p w14:paraId="48741CAA" w14:textId="77777777" w:rsidR="00F716E1" w:rsidRPr="00173B36" w:rsidRDefault="00F716E1" w:rsidP="00B54AD3"/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</w:tcBorders>
            <w:shd w:val="clear" w:color="auto" w:fill="auto"/>
          </w:tcPr>
          <w:p w14:paraId="297C7C14" w14:textId="77777777" w:rsidR="00F716E1" w:rsidRPr="00173B36" w:rsidRDefault="00F716E1" w:rsidP="00241482"/>
        </w:tc>
      </w:tr>
      <w:tr w:rsidR="00E366B4" w:rsidRPr="00320ECB" w14:paraId="27BFCEB8" w14:textId="77777777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44024024" w14:textId="77777777" w:rsidR="00E366B4" w:rsidRPr="00173B36" w:rsidRDefault="00E366B4" w:rsidP="00E366B4">
            <w:pPr>
              <w:pStyle w:val="Heading1"/>
              <w:outlineLvl w:val="0"/>
            </w:pPr>
            <w:r>
              <w:lastRenderedPageBreak/>
              <w:t>Volunteer</w:t>
            </w:r>
          </w:p>
          <w:p w14:paraId="2563880F" w14:textId="77777777" w:rsidR="00E366B4" w:rsidRPr="00173B36" w:rsidRDefault="00E366B4" w:rsidP="00E366B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74DFF02" wp14:editId="063CFA59">
                      <wp:extent cx="521970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C65972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6677F43" w14:textId="77777777" w:rsidR="00E366B4" w:rsidRPr="00173B36" w:rsidRDefault="00E366B4" w:rsidP="00E366B4">
            <w:pPr>
              <w:pStyle w:val="Heading2"/>
              <w:outlineLvl w:val="1"/>
            </w:pPr>
            <w:r>
              <w:t xml:space="preserve">Indiana </w:t>
            </w:r>
            <w:r w:rsidR="00562BDB">
              <w:t>University</w:t>
            </w:r>
            <w:r>
              <w:t xml:space="preserve"> of Pa</w:t>
            </w:r>
          </w:p>
          <w:p w14:paraId="7B8A290B" w14:textId="77777777" w:rsidR="00E366B4" w:rsidRPr="00173B36" w:rsidRDefault="00E366B4" w:rsidP="00E366B4">
            <w:pPr>
              <w:pStyle w:val="Date"/>
            </w:pPr>
            <w:r>
              <w:t>2000-2005</w:t>
            </w:r>
          </w:p>
          <w:p w14:paraId="7E558700" w14:textId="77777777" w:rsidR="00E366B4" w:rsidRPr="00173B36" w:rsidRDefault="00E366B4" w:rsidP="00E366B4">
            <w:r>
              <w:t>Graduated with major in Computer Science and minor in Applied Mathematics</w:t>
            </w:r>
          </w:p>
          <w:p w14:paraId="3228FC84" w14:textId="77777777" w:rsidR="00E366B4" w:rsidRDefault="00E366B4" w:rsidP="00FF673C">
            <w:pPr>
              <w:pStyle w:val="Heading1"/>
              <w:outlineLvl w:val="0"/>
            </w:pPr>
          </w:p>
        </w:tc>
        <w:tc>
          <w:tcPr>
            <w:tcW w:w="7244" w:type="dxa"/>
            <w:gridSpan w:val="3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696C34FC" w14:textId="77777777" w:rsidR="00E366B4" w:rsidRPr="00173B36" w:rsidRDefault="00E366B4" w:rsidP="00E366B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C5CDD4E" wp14:editId="41A2E349">
                      <wp:extent cx="3968496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314D12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398A00" w14:textId="77777777" w:rsidR="00E366B4" w:rsidRDefault="00E366B4" w:rsidP="00E366B4">
            <w:pPr>
              <w:pStyle w:val="Heading2"/>
              <w:outlineLvl w:val="1"/>
            </w:pPr>
            <w:r>
              <w:t>Senior SharePoint Developer</w:t>
            </w:r>
          </w:p>
          <w:p w14:paraId="757015C3" w14:textId="77777777" w:rsidR="00E366B4" w:rsidRPr="00E366B4" w:rsidRDefault="00E366B4" w:rsidP="00E366B4">
            <w:r>
              <w:t>Federated Financial Services</w:t>
            </w:r>
          </w:p>
          <w:p w14:paraId="67FFCC1A" w14:textId="6C328884" w:rsidR="00E366B4" w:rsidRDefault="00C971ED" w:rsidP="00E366B4">
            <w:pPr>
              <w:pStyle w:val="Date"/>
            </w:pPr>
            <w:r>
              <w:t>November 2010 – February 2012</w:t>
            </w:r>
          </w:p>
          <w:p w14:paraId="1C80F475" w14:textId="77777777" w:rsidR="00C971ED" w:rsidRDefault="00C971ED" w:rsidP="00C971ED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Develop PowerShell\</w:t>
            </w:r>
            <w:proofErr w:type="spellStart"/>
            <w:r>
              <w:rPr>
                <w:rStyle w:val="normaltextrun"/>
                <w:sz w:val="22"/>
                <w:szCs w:val="22"/>
              </w:rPr>
              <w:t>stsadm</w:t>
            </w:r>
            <w:proofErr w:type="spellEnd"/>
            <w:r>
              <w:rPr>
                <w:rStyle w:val="normaltextrun"/>
                <w:sz w:val="22"/>
                <w:szCs w:val="22"/>
              </w:rPr>
              <w:t xml:space="preserve"> scripts to perform administrative tasks such as installing/uninstall SharePoint solutions and site collection backups and restores.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1A2EE4A1" w14:textId="77777777" w:rsidR="00C971ED" w:rsidRDefault="00C971ED" w:rsidP="00C971ED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Experience upgrading SharePoint components from SharePoint 2007 to SharePoint 2010.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1405A9D7" w14:textId="77777777" w:rsidR="00C971ED" w:rsidRDefault="00C971ED" w:rsidP="00C971ED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Design and develop custom SharePoint 2007, SharePoint 2010, Office 365 and Microsoft SharePoint Online (BPOS) solutions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8515D2C" w14:textId="77777777" w:rsidR="00C971ED" w:rsidRDefault="00C971ED" w:rsidP="00C971ED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C#, jQuery, SQL Server 2008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24702013" w14:textId="77777777" w:rsidR="00C971ED" w:rsidRDefault="00C971ED" w:rsidP="00C971ED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SharePoint Designer 2007 &amp; 2010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C8B507D" w14:textId="77777777" w:rsidR="00C971ED" w:rsidRDefault="00C971ED" w:rsidP="00C971ED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Data View Web Parts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079BD894" w14:textId="77777777" w:rsidR="00C971ED" w:rsidRDefault="00C971ED" w:rsidP="00C971ED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Feature\Event Receivers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00D06156" w14:textId="77777777" w:rsidR="00C971ED" w:rsidRDefault="00C971ED" w:rsidP="00C971ED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Microsoft Excel 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5532E33A" w14:textId="77777777" w:rsidR="00C971ED" w:rsidRDefault="00C971ED" w:rsidP="00C971ED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SharePoint Designer and Visual Studio 2010 workflows.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1C4410C0" w14:textId="77777777" w:rsidR="00C971ED" w:rsidRDefault="00C971ED" w:rsidP="00C971ED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Installed SharePoint Foundation 2010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A434B2C" w14:textId="77777777" w:rsidR="00C971ED" w:rsidRDefault="00C971ED" w:rsidP="00C971ED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ind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Branding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02A7C462" w14:textId="77777777" w:rsidR="00C971ED" w:rsidRDefault="00C971ED" w:rsidP="00C971ED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Primary technical contact for customers.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79259E91" w14:textId="77777777" w:rsidR="00C971ED" w:rsidRDefault="00C971ED" w:rsidP="00C971ED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Develop custom SharePoint branding solutions for master pages and page layouts.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33411F02" w14:textId="77777777" w:rsidR="00C971ED" w:rsidRDefault="00C971ED" w:rsidP="00C971ED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Assisted in maintaining company public facing website.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44F63B8" w14:textId="77777777" w:rsidR="00C971ED" w:rsidRDefault="00C971ED" w:rsidP="00C971ED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ind w:left="360" w:firstLine="0"/>
              <w:textAlignment w:val="baseline"/>
              <w:rPr>
                <w:sz w:val="22"/>
                <w:szCs w:val="22"/>
              </w:rPr>
            </w:pPr>
            <w:r>
              <w:rPr>
                <w:rStyle w:val="normaltextrun"/>
                <w:sz w:val="22"/>
                <w:szCs w:val="22"/>
              </w:rPr>
              <w:t>Provide technical documentation. </w:t>
            </w:r>
            <w:r>
              <w:rPr>
                <w:rStyle w:val="eop"/>
                <w:sz w:val="22"/>
                <w:szCs w:val="22"/>
              </w:rPr>
              <w:t> </w:t>
            </w:r>
          </w:p>
          <w:p w14:paraId="69AC266A" w14:textId="77777777" w:rsidR="00C971ED" w:rsidRPr="00C971ED" w:rsidRDefault="00C971ED" w:rsidP="00C971ED"/>
          <w:p w14:paraId="5B4601CC" w14:textId="5721E442" w:rsidR="00E366B4" w:rsidRPr="00173B36" w:rsidRDefault="00E366B4" w:rsidP="00E366B4"/>
        </w:tc>
      </w:tr>
    </w:tbl>
    <w:p w14:paraId="046A39FF" w14:textId="77777777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34264" w14:textId="77777777" w:rsidR="00942EE0" w:rsidRDefault="00942EE0" w:rsidP="00BA3E51">
      <w:pPr>
        <w:spacing w:line="240" w:lineRule="auto"/>
      </w:pPr>
      <w:r>
        <w:separator/>
      </w:r>
    </w:p>
  </w:endnote>
  <w:endnote w:type="continuationSeparator" w:id="0">
    <w:p w14:paraId="1D7488E1" w14:textId="77777777" w:rsidR="00942EE0" w:rsidRDefault="00942EE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B9266" w14:textId="77777777" w:rsidR="00942EE0" w:rsidRDefault="00942EE0" w:rsidP="00BA3E51">
      <w:pPr>
        <w:spacing w:line="240" w:lineRule="auto"/>
      </w:pPr>
      <w:r>
        <w:separator/>
      </w:r>
    </w:p>
  </w:footnote>
  <w:footnote w:type="continuationSeparator" w:id="0">
    <w:p w14:paraId="5372DE8C" w14:textId="77777777" w:rsidR="00942EE0" w:rsidRDefault="00942EE0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313"/>
    <w:multiLevelType w:val="multilevel"/>
    <w:tmpl w:val="BFC0A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45AC"/>
    <w:multiLevelType w:val="multilevel"/>
    <w:tmpl w:val="370AD1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919C9"/>
    <w:multiLevelType w:val="multilevel"/>
    <w:tmpl w:val="EC588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E7A53"/>
    <w:multiLevelType w:val="multilevel"/>
    <w:tmpl w:val="213A1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B7F83"/>
    <w:multiLevelType w:val="multilevel"/>
    <w:tmpl w:val="153AC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C71F6"/>
    <w:multiLevelType w:val="multilevel"/>
    <w:tmpl w:val="5400E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93408"/>
    <w:multiLevelType w:val="multilevel"/>
    <w:tmpl w:val="C9FAF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8474C"/>
    <w:multiLevelType w:val="multilevel"/>
    <w:tmpl w:val="D6C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1D0045"/>
    <w:multiLevelType w:val="multilevel"/>
    <w:tmpl w:val="118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682A92"/>
    <w:multiLevelType w:val="multilevel"/>
    <w:tmpl w:val="B91E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412423"/>
    <w:multiLevelType w:val="multilevel"/>
    <w:tmpl w:val="F47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DC6304"/>
    <w:multiLevelType w:val="multilevel"/>
    <w:tmpl w:val="D9E01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E2002"/>
    <w:multiLevelType w:val="multilevel"/>
    <w:tmpl w:val="5778F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C25F2"/>
    <w:multiLevelType w:val="multilevel"/>
    <w:tmpl w:val="C880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B544EC"/>
    <w:multiLevelType w:val="multilevel"/>
    <w:tmpl w:val="9468F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52AD4"/>
    <w:multiLevelType w:val="multilevel"/>
    <w:tmpl w:val="767AB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57A42"/>
    <w:multiLevelType w:val="multilevel"/>
    <w:tmpl w:val="116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AD2848"/>
    <w:multiLevelType w:val="multilevel"/>
    <w:tmpl w:val="34307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42D66"/>
    <w:multiLevelType w:val="multilevel"/>
    <w:tmpl w:val="A25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2F4DD4"/>
    <w:multiLevelType w:val="multilevel"/>
    <w:tmpl w:val="291213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E62DB"/>
    <w:multiLevelType w:val="multilevel"/>
    <w:tmpl w:val="8FB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586A02"/>
    <w:multiLevelType w:val="multilevel"/>
    <w:tmpl w:val="20A01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62BE6"/>
    <w:multiLevelType w:val="multilevel"/>
    <w:tmpl w:val="960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C673DF"/>
    <w:multiLevelType w:val="multilevel"/>
    <w:tmpl w:val="EC5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01308C"/>
    <w:multiLevelType w:val="multilevel"/>
    <w:tmpl w:val="61B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6A73CB"/>
    <w:multiLevelType w:val="multilevel"/>
    <w:tmpl w:val="04B6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285ECC"/>
    <w:multiLevelType w:val="multilevel"/>
    <w:tmpl w:val="227EB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5799C"/>
    <w:multiLevelType w:val="multilevel"/>
    <w:tmpl w:val="3EC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5E32F9"/>
    <w:multiLevelType w:val="multilevel"/>
    <w:tmpl w:val="5D6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4A4210"/>
    <w:multiLevelType w:val="multilevel"/>
    <w:tmpl w:val="3AD0C4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264559"/>
    <w:multiLevelType w:val="multilevel"/>
    <w:tmpl w:val="50B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48668F"/>
    <w:multiLevelType w:val="multilevel"/>
    <w:tmpl w:val="9D9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DE5C4F"/>
    <w:multiLevelType w:val="multilevel"/>
    <w:tmpl w:val="382A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B95BA9"/>
    <w:multiLevelType w:val="multilevel"/>
    <w:tmpl w:val="4D042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B37E04"/>
    <w:multiLevelType w:val="multilevel"/>
    <w:tmpl w:val="7FCAF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217DA"/>
    <w:multiLevelType w:val="multilevel"/>
    <w:tmpl w:val="782E0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544B7C"/>
    <w:multiLevelType w:val="multilevel"/>
    <w:tmpl w:val="1860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100566"/>
    <w:multiLevelType w:val="multilevel"/>
    <w:tmpl w:val="764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B418D9"/>
    <w:multiLevelType w:val="multilevel"/>
    <w:tmpl w:val="EFE2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3F1181"/>
    <w:multiLevelType w:val="multilevel"/>
    <w:tmpl w:val="6C4C2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3"/>
  </w:num>
  <w:num w:numId="3">
    <w:abstractNumId w:val="9"/>
  </w:num>
  <w:num w:numId="4">
    <w:abstractNumId w:val="12"/>
  </w:num>
  <w:num w:numId="5">
    <w:abstractNumId w:val="33"/>
  </w:num>
  <w:num w:numId="6">
    <w:abstractNumId w:val="32"/>
  </w:num>
  <w:num w:numId="7">
    <w:abstractNumId w:val="18"/>
  </w:num>
  <w:num w:numId="8">
    <w:abstractNumId w:val="0"/>
  </w:num>
  <w:num w:numId="9">
    <w:abstractNumId w:val="31"/>
  </w:num>
  <w:num w:numId="10">
    <w:abstractNumId w:val="6"/>
  </w:num>
  <w:num w:numId="11">
    <w:abstractNumId w:val="4"/>
  </w:num>
  <w:num w:numId="12">
    <w:abstractNumId w:val="20"/>
  </w:num>
  <w:num w:numId="13">
    <w:abstractNumId w:val="29"/>
  </w:num>
  <w:num w:numId="14">
    <w:abstractNumId w:val="1"/>
  </w:num>
  <w:num w:numId="15">
    <w:abstractNumId w:val="36"/>
  </w:num>
  <w:num w:numId="16">
    <w:abstractNumId w:val="25"/>
  </w:num>
  <w:num w:numId="17">
    <w:abstractNumId w:val="14"/>
  </w:num>
  <w:num w:numId="18">
    <w:abstractNumId w:val="21"/>
  </w:num>
  <w:num w:numId="19">
    <w:abstractNumId w:val="37"/>
  </w:num>
  <w:num w:numId="20">
    <w:abstractNumId w:val="15"/>
  </w:num>
  <w:num w:numId="21">
    <w:abstractNumId w:val="26"/>
  </w:num>
  <w:num w:numId="22">
    <w:abstractNumId w:val="8"/>
  </w:num>
  <w:num w:numId="23">
    <w:abstractNumId w:val="27"/>
  </w:num>
  <w:num w:numId="24">
    <w:abstractNumId w:val="38"/>
  </w:num>
  <w:num w:numId="25">
    <w:abstractNumId w:val="11"/>
  </w:num>
  <w:num w:numId="26">
    <w:abstractNumId w:val="3"/>
  </w:num>
  <w:num w:numId="27">
    <w:abstractNumId w:val="39"/>
  </w:num>
  <w:num w:numId="28">
    <w:abstractNumId w:val="5"/>
  </w:num>
  <w:num w:numId="29">
    <w:abstractNumId w:val="24"/>
  </w:num>
  <w:num w:numId="30">
    <w:abstractNumId w:val="19"/>
  </w:num>
  <w:num w:numId="31">
    <w:abstractNumId w:val="13"/>
  </w:num>
  <w:num w:numId="32">
    <w:abstractNumId w:val="7"/>
  </w:num>
  <w:num w:numId="33">
    <w:abstractNumId w:val="34"/>
  </w:num>
  <w:num w:numId="34">
    <w:abstractNumId w:val="10"/>
  </w:num>
  <w:num w:numId="35">
    <w:abstractNumId w:val="28"/>
  </w:num>
  <w:num w:numId="36">
    <w:abstractNumId w:val="22"/>
  </w:num>
  <w:num w:numId="37">
    <w:abstractNumId w:val="40"/>
  </w:num>
  <w:num w:numId="38">
    <w:abstractNumId w:val="35"/>
  </w:num>
  <w:num w:numId="39">
    <w:abstractNumId w:val="17"/>
  </w:num>
  <w:num w:numId="40">
    <w:abstractNumId w:val="16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24"/>
    <w:rsid w:val="00041F8A"/>
    <w:rsid w:val="00044ADB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92B24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35F87"/>
    <w:rsid w:val="00562BDB"/>
    <w:rsid w:val="00564622"/>
    <w:rsid w:val="005A3E0B"/>
    <w:rsid w:val="005B3227"/>
    <w:rsid w:val="0068094B"/>
    <w:rsid w:val="00686284"/>
    <w:rsid w:val="0073402D"/>
    <w:rsid w:val="0077426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42EE0"/>
    <w:rsid w:val="00962E61"/>
    <w:rsid w:val="00986331"/>
    <w:rsid w:val="009A6667"/>
    <w:rsid w:val="009C704F"/>
    <w:rsid w:val="009C7105"/>
    <w:rsid w:val="00A122BB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971ED"/>
    <w:rsid w:val="00CA5CD9"/>
    <w:rsid w:val="00D04093"/>
    <w:rsid w:val="00D0794D"/>
    <w:rsid w:val="00D140DF"/>
    <w:rsid w:val="00D578A4"/>
    <w:rsid w:val="00D666BB"/>
    <w:rsid w:val="00D720DF"/>
    <w:rsid w:val="00D92ED4"/>
    <w:rsid w:val="00D94ABF"/>
    <w:rsid w:val="00E20245"/>
    <w:rsid w:val="00E366B4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2C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paragraph">
    <w:name w:val="paragraph"/>
    <w:basedOn w:val="Normal"/>
    <w:rsid w:val="00C97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C971ED"/>
  </w:style>
  <w:style w:type="character" w:customStyle="1" w:styleId="eop">
    <w:name w:val="eop"/>
    <w:basedOn w:val="DefaultParagraphFont"/>
    <w:rsid w:val="00C9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hunter/Library/Containers/com.microsoft.Word/Data/Library/Application%20Support/Microsoft/Office/16.0/DTS/Search/%7bDAA67618-09B0-E84E-A6C6-5997308177EF%7dtf670080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DAABE24C74EC4DB8FE7D7BC9B5A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9C108-5565-6741-BA8B-26FB96D12BD6}"/>
      </w:docPartPr>
      <w:docPartBody>
        <w:p w:rsidR="00313789" w:rsidRDefault="00B4223A">
          <w:pPr>
            <w:pStyle w:val="5ADAABE24C74EC4DB8FE7D7BC9B5A212"/>
          </w:pPr>
          <w:r w:rsidRPr="00173B36">
            <w:t>CONTACT</w:t>
          </w:r>
        </w:p>
      </w:docPartBody>
    </w:docPart>
    <w:docPart>
      <w:docPartPr>
        <w:name w:val="FA738B4BD1A4AA4C94A566F0445D9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CE36-7AE0-1E45-A984-8B793F7AAB73}"/>
      </w:docPartPr>
      <w:docPartBody>
        <w:p w:rsidR="00313789" w:rsidRDefault="00B4223A">
          <w:pPr>
            <w:pStyle w:val="FA738B4BD1A4AA4C94A566F0445D95B5"/>
          </w:pPr>
          <w:r w:rsidRPr="00173B36">
            <w:t>mira_karlsson</w:t>
          </w:r>
        </w:p>
      </w:docPartBody>
    </w:docPart>
    <w:docPart>
      <w:docPartPr>
        <w:name w:val="41D3C34DEBF162498A5401C9FA4DE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7346F-B9DF-ED4F-BCAD-BF74DB825916}"/>
      </w:docPartPr>
      <w:docPartBody>
        <w:p w:rsidR="00313789" w:rsidRDefault="00B4223A">
          <w:pPr>
            <w:pStyle w:val="41D3C34DEBF162498A5401C9FA4DECCF"/>
          </w:pPr>
          <w:r w:rsidRPr="00173B36">
            <w:t>www.example.com</w:t>
          </w:r>
        </w:p>
      </w:docPartBody>
    </w:docPart>
    <w:docPart>
      <w:docPartPr>
        <w:name w:val="1024784583E2DC499AF43C34BA91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C4D8-19F2-F244-9AF7-936660F5A004}"/>
      </w:docPartPr>
      <w:docPartBody>
        <w:p w:rsidR="00313789" w:rsidRDefault="00B4223A">
          <w:pPr>
            <w:pStyle w:val="1024784583E2DC499AF43C34BA91B7DD"/>
          </w:pPr>
          <w:r w:rsidRPr="00173B36">
            <w:t>PROFILE</w:t>
          </w:r>
        </w:p>
      </w:docPartBody>
    </w:docPart>
    <w:docPart>
      <w:docPartPr>
        <w:name w:val="AFB2FCF224BE814D9F27102F67FC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F54E-378C-054C-893C-5C5E113580F0}"/>
      </w:docPartPr>
      <w:docPartBody>
        <w:p w:rsidR="00313789" w:rsidRDefault="00B4223A">
          <w:pPr>
            <w:pStyle w:val="AFB2FCF224BE814D9F27102F67FC8187"/>
          </w:pPr>
          <w:r w:rsidRPr="00173B36">
            <w:t>SKILLS</w:t>
          </w:r>
        </w:p>
      </w:docPartBody>
    </w:docPart>
    <w:docPart>
      <w:docPartPr>
        <w:name w:val="1682D4220823DB4E948CA936758CD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D9DDD-520D-A849-A9C3-0222E1FC3AF9}"/>
      </w:docPartPr>
      <w:docPartBody>
        <w:p w:rsidR="00313789" w:rsidRDefault="00B4223A">
          <w:pPr>
            <w:pStyle w:val="1682D4220823DB4E948CA936758CD88E"/>
          </w:pPr>
          <w:r w:rsidRPr="00173B36">
            <w:t>EXPERIENCE</w:t>
          </w:r>
        </w:p>
      </w:docPartBody>
    </w:docPart>
    <w:docPart>
      <w:docPartPr>
        <w:name w:val="26EC54B2792ABF4398947116237A3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7659E-0861-5A43-924C-38DCB7F1D10B}"/>
      </w:docPartPr>
      <w:docPartBody>
        <w:p w:rsidR="00313789" w:rsidRDefault="00B4223A">
          <w:pPr>
            <w:pStyle w:val="26EC54B2792ABF4398947116237A39E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5A"/>
    <w:rsid w:val="00313789"/>
    <w:rsid w:val="00B3016C"/>
    <w:rsid w:val="00B4223A"/>
    <w:rsid w:val="00D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78CC5290DB574894CD3F482A667B6A">
    <w:name w:val="E378CC5290DB574894CD3F482A667B6A"/>
  </w:style>
  <w:style w:type="paragraph" w:customStyle="1" w:styleId="A2D5553BBD3C3B4A9B03FFFEA0D636A4">
    <w:name w:val="A2D5553BBD3C3B4A9B03FFFEA0D636A4"/>
  </w:style>
  <w:style w:type="paragraph" w:customStyle="1" w:styleId="5ADAABE24C74EC4DB8FE7D7BC9B5A212">
    <w:name w:val="5ADAABE24C74EC4DB8FE7D7BC9B5A212"/>
  </w:style>
  <w:style w:type="paragraph" w:customStyle="1" w:styleId="F8F340A1854652439252848028D469BD">
    <w:name w:val="F8F340A1854652439252848028D469BD"/>
  </w:style>
  <w:style w:type="paragraph" w:customStyle="1" w:styleId="FA738B4BD1A4AA4C94A566F0445D95B5">
    <w:name w:val="FA738B4BD1A4AA4C94A566F0445D95B5"/>
  </w:style>
  <w:style w:type="paragraph" w:customStyle="1" w:styleId="098B2EBDB2EA5647BDE79F8F9698C931">
    <w:name w:val="098B2EBDB2EA5647BDE79F8F9698C931"/>
  </w:style>
  <w:style w:type="paragraph" w:customStyle="1" w:styleId="41D3C34DEBF162498A5401C9FA4DECCF">
    <w:name w:val="41D3C34DEBF162498A5401C9FA4DECCF"/>
  </w:style>
  <w:style w:type="paragraph" w:customStyle="1" w:styleId="1024784583E2DC499AF43C34BA91B7DD">
    <w:name w:val="1024784583E2DC499AF43C34BA91B7DD"/>
  </w:style>
  <w:style w:type="paragraph" w:customStyle="1" w:styleId="E0F0887D6DB1494D8626FFC8C75C9258">
    <w:name w:val="E0F0887D6DB1494D8626FFC8C75C9258"/>
  </w:style>
  <w:style w:type="paragraph" w:customStyle="1" w:styleId="AFB2FCF224BE814D9F27102F67FC8187">
    <w:name w:val="AFB2FCF224BE814D9F27102F67FC818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FF1D9E7F2EA9DB499EADF4C79BE4EBDC">
    <w:name w:val="FF1D9E7F2EA9DB499EADF4C79BE4EBDC"/>
  </w:style>
  <w:style w:type="paragraph" w:customStyle="1" w:styleId="1682D4220823DB4E948CA936758CD88E">
    <w:name w:val="1682D4220823DB4E948CA936758CD88E"/>
  </w:style>
  <w:style w:type="paragraph" w:customStyle="1" w:styleId="90450AA5ADC6F044AE6330890135898B">
    <w:name w:val="90450AA5ADC6F044AE6330890135898B"/>
  </w:style>
  <w:style w:type="paragraph" w:customStyle="1" w:styleId="93BFA165423EF346A04B15230AE900E5">
    <w:name w:val="93BFA165423EF346A04B15230AE900E5"/>
  </w:style>
  <w:style w:type="paragraph" w:customStyle="1" w:styleId="7DC01388F06A8A4AAFE495E1101621AF">
    <w:name w:val="7DC01388F06A8A4AAFE495E1101621AF"/>
  </w:style>
  <w:style w:type="paragraph" w:customStyle="1" w:styleId="63CD83FA02E3B74FB4763D6F6AE8605F">
    <w:name w:val="63CD83FA02E3B74FB4763D6F6AE8605F"/>
  </w:style>
  <w:style w:type="paragraph" w:customStyle="1" w:styleId="D4952760786F5247BA4F5D67DF4935B9">
    <w:name w:val="D4952760786F5247BA4F5D67DF4935B9"/>
  </w:style>
  <w:style w:type="paragraph" w:customStyle="1" w:styleId="E0AB0466288F5E49BA417DAF13BEB04C">
    <w:name w:val="E0AB0466288F5E49BA417DAF13BEB04C"/>
  </w:style>
  <w:style w:type="paragraph" w:customStyle="1" w:styleId="4187D39CB3D9464BBF6CE8D18279F8D3">
    <w:name w:val="4187D39CB3D9464BBF6CE8D18279F8D3"/>
  </w:style>
  <w:style w:type="paragraph" w:customStyle="1" w:styleId="CABF38C7B0612842AFB90BD002BAAC92">
    <w:name w:val="CABF38C7B0612842AFB90BD002BAAC92"/>
  </w:style>
  <w:style w:type="paragraph" w:customStyle="1" w:styleId="CB5893C4B549CB479FE5E0E4F60CF290">
    <w:name w:val="CB5893C4B549CB479FE5E0E4F60CF290"/>
  </w:style>
  <w:style w:type="paragraph" w:customStyle="1" w:styleId="26EC54B2792ABF4398947116237A39E0">
    <w:name w:val="26EC54B2792ABF4398947116237A39E0"/>
  </w:style>
  <w:style w:type="paragraph" w:customStyle="1" w:styleId="2BFF0713CA02C94AA7555E77E0D278A9">
    <w:name w:val="2BFF0713CA02C94AA7555E77E0D278A9"/>
  </w:style>
  <w:style w:type="paragraph" w:customStyle="1" w:styleId="DE92E42FF85A204080E66CAF2EB6D914">
    <w:name w:val="DE92E42FF85A204080E66CAF2EB6D914"/>
  </w:style>
  <w:style w:type="paragraph" w:customStyle="1" w:styleId="147E157FA156454B925F76095C8F604B">
    <w:name w:val="147E157FA156454B925F76095C8F604B"/>
  </w:style>
  <w:style w:type="paragraph" w:customStyle="1" w:styleId="9AC8DD6247207D42AE1B6D08084C883A">
    <w:name w:val="9AC8DD6247207D42AE1B6D08084C883A"/>
  </w:style>
  <w:style w:type="paragraph" w:customStyle="1" w:styleId="1693AD3AF7991C46B51D18C25DDCD044">
    <w:name w:val="1693AD3AF7991C46B51D18C25DDCD044"/>
  </w:style>
  <w:style w:type="paragraph" w:customStyle="1" w:styleId="5C80EC1ACE9B1B4B9A2079891CFD8005">
    <w:name w:val="5C80EC1ACE9B1B4B9A2079891CFD8005"/>
  </w:style>
  <w:style w:type="paragraph" w:customStyle="1" w:styleId="C0CAC380314BEA488BEE9B39254CBBF1">
    <w:name w:val="C0CAC380314BEA488BEE9B39254CBBF1"/>
    <w:rsid w:val="00D5055A"/>
  </w:style>
  <w:style w:type="paragraph" w:customStyle="1" w:styleId="EA2388B8BD233B4A8EFE3D26A4421447">
    <w:name w:val="EA2388B8BD233B4A8EFE3D26A4421447"/>
    <w:rsid w:val="00D5055A"/>
  </w:style>
  <w:style w:type="paragraph" w:customStyle="1" w:styleId="C0C6714BAC558445BAABA6DC69324688">
    <w:name w:val="C0C6714BAC558445BAABA6DC69324688"/>
    <w:rsid w:val="00D505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0DB55C-5F00-A148-9464-6EEC2EBF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{DAA67618-09B0-E84E-A6C6-5997308177EF}tf67008005.dotx</Template>
  <TotalTime>0</TotalTime>
  <Pages>5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2020-02-21T02:09:00Z</dcterms:created>
  <dcterms:modified xsi:type="dcterms:W3CDTF">2020-11-22T23:48:00Z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